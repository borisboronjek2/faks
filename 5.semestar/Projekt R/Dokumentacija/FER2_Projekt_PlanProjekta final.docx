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5BA93" w14:textId="77777777" w:rsidR="00BB0DA6" w:rsidRPr="006D00C5" w:rsidRDefault="0036380D" w:rsidP="00033D01">
      <w:pPr>
        <w:pStyle w:val="Naslov"/>
        <w:jc w:val="right"/>
        <w:rPr>
          <w:lang w:val="hr-HR"/>
        </w:rPr>
      </w:pPr>
      <w:r>
        <w:rPr>
          <w:lang w:val="hr-HR"/>
        </w:rPr>
        <w:t>Računalna frekvencijska analiza signala propuštenog kroz filtar</w:t>
      </w:r>
    </w:p>
    <w:p w14:paraId="48E38021" w14:textId="77777777" w:rsidR="00BB0DA6" w:rsidRPr="006D00C5" w:rsidRDefault="00C74132" w:rsidP="00033D01">
      <w:pPr>
        <w:pStyle w:val="Naslov"/>
        <w:jc w:val="right"/>
        <w:rPr>
          <w:lang w:val="hr-HR"/>
        </w:rPr>
      </w:pPr>
      <w:r>
        <w:rPr>
          <w:lang w:val="hr-HR"/>
        </w:rPr>
        <w:t>Projektna dokumentacija</w:t>
      </w:r>
    </w:p>
    <w:p w14:paraId="5AB74CF3" w14:textId="77777777" w:rsidR="00BB0DA6" w:rsidRPr="006D00C5" w:rsidRDefault="00BB0DA6" w:rsidP="00033D01">
      <w:pPr>
        <w:pStyle w:val="Naslov"/>
        <w:jc w:val="right"/>
        <w:rPr>
          <w:lang w:val="hr-HR"/>
        </w:rPr>
      </w:pPr>
    </w:p>
    <w:p w14:paraId="450FF3BF" w14:textId="77777777" w:rsidR="00BB0DA6" w:rsidRPr="006D00C5" w:rsidRDefault="00D431B3" w:rsidP="00033D01">
      <w:pPr>
        <w:pStyle w:val="Naslov"/>
        <w:jc w:val="right"/>
        <w:rPr>
          <w:sz w:val="28"/>
          <w:lang w:val="hr-HR"/>
        </w:rPr>
      </w:pPr>
      <w:r w:rsidRPr="006D00C5">
        <w:rPr>
          <w:sz w:val="28"/>
          <w:lang w:val="hr-HR"/>
        </w:rPr>
        <w:t>Verzija</w:t>
      </w:r>
      <w:r w:rsidR="00BB0DA6" w:rsidRPr="006D00C5">
        <w:rPr>
          <w:sz w:val="28"/>
          <w:lang w:val="hr-HR"/>
        </w:rPr>
        <w:t xml:space="preserve"> 1.</w:t>
      </w:r>
      <w:r w:rsidR="00DB5F4B">
        <w:rPr>
          <w:sz w:val="28"/>
          <w:lang w:val="hr-HR"/>
        </w:rPr>
        <w:t>1</w:t>
      </w:r>
    </w:p>
    <w:p w14:paraId="1006CEB1" w14:textId="77777777" w:rsidR="00DE4D1A" w:rsidRDefault="00DE4D1A" w:rsidP="00033D01">
      <w:pPr>
        <w:pStyle w:val="Naslov"/>
        <w:rPr>
          <w:sz w:val="28"/>
          <w:lang w:val="hr-HR"/>
        </w:rPr>
        <w:sectPr w:rsidR="00DE4D1A" w:rsidSect="00DE4D1A">
          <w:headerReference w:type="default" r:id="rId10"/>
          <w:footerReference w:type="default" r:id="rId11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03409C8" w14:textId="77777777" w:rsidR="00BB0DA6" w:rsidRPr="006D00C5" w:rsidRDefault="00D431B3" w:rsidP="00033D01">
      <w:pPr>
        <w:pStyle w:val="Naslov"/>
        <w:rPr>
          <w:lang w:val="hr-HR"/>
        </w:rPr>
      </w:pPr>
      <w:r w:rsidRPr="006D00C5">
        <w:rPr>
          <w:lang w:val="hr-HR"/>
        </w:rPr>
        <w:lastRenderedPageBreak/>
        <w:t>Sadržaj</w:t>
      </w:r>
    </w:p>
    <w:p w14:paraId="17682150" w14:textId="77777777" w:rsidR="00C601D9" w:rsidRDefault="00BB0DA6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6D00C5">
        <w:rPr>
          <w:lang w:val="hr-HR"/>
        </w:rPr>
        <w:fldChar w:fldCharType="begin"/>
      </w:r>
      <w:r w:rsidRPr="006D00C5">
        <w:rPr>
          <w:lang w:val="hr-HR"/>
        </w:rPr>
        <w:instrText xml:space="preserve"> TOC \o "1-3" </w:instrText>
      </w:r>
      <w:r w:rsidRPr="006D00C5">
        <w:rPr>
          <w:lang w:val="hr-HR"/>
        </w:rPr>
        <w:fldChar w:fldCharType="separate"/>
      </w:r>
      <w:r w:rsidR="00C601D9" w:rsidRPr="00632E2E">
        <w:rPr>
          <w:noProof/>
          <w:lang w:val="hr-HR"/>
        </w:rPr>
        <w:t>1.</w:t>
      </w:r>
      <w:r w:rsidR="00C601D9">
        <w:rPr>
          <w:noProof/>
          <w:sz w:val="24"/>
          <w:szCs w:val="24"/>
        </w:rPr>
        <w:tab/>
      </w:r>
      <w:r w:rsidR="00C601D9" w:rsidRPr="00632E2E">
        <w:rPr>
          <w:noProof/>
          <w:lang w:val="hr-HR"/>
        </w:rPr>
        <w:t>Puni naziv projekta</w:t>
      </w:r>
      <w:r w:rsidR="00C601D9">
        <w:rPr>
          <w:noProof/>
        </w:rPr>
        <w:tab/>
      </w:r>
      <w:r w:rsidR="00C601D9">
        <w:rPr>
          <w:noProof/>
        </w:rPr>
        <w:fldChar w:fldCharType="begin"/>
      </w:r>
      <w:r w:rsidR="00C601D9">
        <w:rPr>
          <w:noProof/>
        </w:rPr>
        <w:instrText xml:space="preserve"> PAGEREF _Toc179182954 \h </w:instrText>
      </w:r>
      <w:r w:rsidR="00C601D9">
        <w:rPr>
          <w:noProof/>
        </w:rPr>
      </w:r>
      <w:r w:rsidR="00C601D9">
        <w:rPr>
          <w:noProof/>
        </w:rPr>
        <w:fldChar w:fldCharType="separate"/>
      </w:r>
      <w:r w:rsidR="006D42F1">
        <w:rPr>
          <w:noProof/>
        </w:rPr>
        <w:t>4</w:t>
      </w:r>
      <w:r w:rsidR="00C601D9">
        <w:rPr>
          <w:noProof/>
        </w:rPr>
        <w:fldChar w:fldCharType="end"/>
      </w:r>
    </w:p>
    <w:p w14:paraId="10D2C405" w14:textId="77777777" w:rsidR="00C601D9" w:rsidRDefault="00C601D9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2.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Skraćeni naziv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_Toc179182955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4</w:t>
      </w:r>
      <w:r>
        <w:rPr>
          <w:noProof/>
        </w:rPr>
        <w:fldChar w:fldCharType="end"/>
      </w:r>
    </w:p>
    <w:p w14:paraId="00B6B203" w14:textId="77777777" w:rsidR="00C601D9" w:rsidRDefault="00C601D9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3.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Opis problema/teme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_Toc179182956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4</w:t>
      </w:r>
      <w:r>
        <w:rPr>
          <w:noProof/>
        </w:rPr>
        <w:fldChar w:fldCharType="end"/>
      </w:r>
    </w:p>
    <w:p w14:paraId="7BD7C76C" w14:textId="77777777" w:rsidR="00C601D9" w:rsidRDefault="00C601D9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4.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Cilj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_Toc179182957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4</w:t>
      </w:r>
      <w:r>
        <w:rPr>
          <w:noProof/>
        </w:rPr>
        <w:fldChar w:fldCharType="end"/>
      </w:r>
    </w:p>
    <w:p w14:paraId="200A6C21" w14:textId="77777777" w:rsidR="00C601D9" w:rsidRDefault="00C601D9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5.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Voditelj studentskog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_Toc179182958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4</w:t>
      </w:r>
      <w:r>
        <w:rPr>
          <w:noProof/>
        </w:rPr>
        <w:fldChar w:fldCharType="end"/>
      </w:r>
    </w:p>
    <w:p w14:paraId="4AE2F099" w14:textId="77777777" w:rsidR="00C601D9" w:rsidRDefault="00C601D9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6.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Rezultat(i)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_Toc179182959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4</w:t>
      </w:r>
      <w:r>
        <w:rPr>
          <w:noProof/>
        </w:rPr>
        <w:fldChar w:fldCharType="end"/>
      </w:r>
    </w:p>
    <w:p w14:paraId="7F3509C6" w14:textId="77777777" w:rsidR="00C601D9" w:rsidRDefault="00C601D9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7.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Slični projekti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_Toc179182960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4</w:t>
      </w:r>
      <w:r>
        <w:rPr>
          <w:noProof/>
        </w:rPr>
        <w:fldChar w:fldCharType="end"/>
      </w:r>
    </w:p>
    <w:p w14:paraId="30C4FC39" w14:textId="77777777" w:rsidR="00C601D9" w:rsidRDefault="00C601D9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8.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_Toc179182961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4</w:t>
      </w:r>
      <w:r>
        <w:rPr>
          <w:noProof/>
        </w:rPr>
        <w:fldChar w:fldCharType="end"/>
      </w:r>
    </w:p>
    <w:p w14:paraId="100CE3F6" w14:textId="77777777" w:rsidR="00C601D9" w:rsidRDefault="00C601D9">
      <w:pPr>
        <w:pStyle w:val="Sadraj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9.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Glavni rizici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_Toc179182962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5</w:t>
      </w:r>
      <w:r>
        <w:rPr>
          <w:noProof/>
        </w:rPr>
        <w:fldChar w:fldCharType="end"/>
      </w:r>
    </w:p>
    <w:p w14:paraId="59921242" w14:textId="77777777" w:rsidR="00C601D9" w:rsidRDefault="00C601D9" w:rsidP="000419A8">
      <w:pPr>
        <w:pStyle w:val="Sadraj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10.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Smanjivanje rizika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_Toc179182963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5</w:t>
      </w:r>
      <w:r>
        <w:rPr>
          <w:noProof/>
        </w:rPr>
        <w:fldChar w:fldCharType="end"/>
      </w:r>
    </w:p>
    <w:p w14:paraId="53D3492A" w14:textId="77777777" w:rsidR="00C601D9" w:rsidRDefault="00C601D9" w:rsidP="000419A8">
      <w:pPr>
        <w:pStyle w:val="Sadraj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11.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Glavne faze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_Toc179182964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5</w:t>
      </w:r>
      <w:r>
        <w:rPr>
          <w:noProof/>
        </w:rPr>
        <w:fldChar w:fldCharType="end"/>
      </w:r>
    </w:p>
    <w:p w14:paraId="6BAAAC44" w14:textId="77777777" w:rsidR="00C601D9" w:rsidRDefault="00C601D9" w:rsidP="000419A8">
      <w:pPr>
        <w:pStyle w:val="Sadraj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12.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 xml:space="preserve">Struktura raspodijeljenog posla (engl. </w:t>
      </w:r>
      <w:r w:rsidRPr="00632E2E">
        <w:rPr>
          <w:i/>
          <w:noProof/>
          <w:lang w:val="hr-HR"/>
        </w:rPr>
        <w:t>Work Breakdown Structure</w:t>
      </w:r>
      <w:r w:rsidRPr="00632E2E">
        <w:rPr>
          <w:noProof/>
          <w:lang w:val="hr-HR"/>
        </w:rPr>
        <w:t xml:space="preserve"> - WBS)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_Toc179182965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5</w:t>
      </w:r>
      <w:r>
        <w:rPr>
          <w:noProof/>
        </w:rPr>
        <w:fldChar w:fldCharType="end"/>
      </w:r>
    </w:p>
    <w:p w14:paraId="0D9FAF02" w14:textId="77777777" w:rsidR="00C601D9" w:rsidRDefault="00C601D9" w:rsidP="000419A8">
      <w:pPr>
        <w:pStyle w:val="Sadraj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13.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Kontrolne točke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_Toc179182966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5</w:t>
      </w:r>
      <w:r>
        <w:rPr>
          <w:noProof/>
        </w:rPr>
        <w:fldChar w:fldCharType="end"/>
      </w:r>
    </w:p>
    <w:p w14:paraId="42098E68" w14:textId="77777777" w:rsidR="00C601D9" w:rsidRDefault="00C601D9" w:rsidP="000419A8">
      <w:pPr>
        <w:pStyle w:val="Sadraj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14.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Gantogram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_Toc179182967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5</w:t>
      </w:r>
      <w:r>
        <w:rPr>
          <w:noProof/>
        </w:rPr>
        <w:fldChar w:fldCharType="end"/>
      </w:r>
    </w:p>
    <w:p w14:paraId="03A90BD8" w14:textId="77777777" w:rsidR="00C601D9" w:rsidRDefault="00C601D9" w:rsidP="000419A8">
      <w:pPr>
        <w:pStyle w:val="Sadraj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15.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Zapisnici sastanaka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_Toc179182968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5</w:t>
      </w:r>
      <w:r>
        <w:rPr>
          <w:noProof/>
        </w:rPr>
        <w:fldChar w:fldCharType="end"/>
      </w:r>
    </w:p>
    <w:p w14:paraId="07380BB4" w14:textId="77777777" w:rsidR="00BB0DA6" w:rsidRPr="006D00C5" w:rsidRDefault="00BB0DA6" w:rsidP="00033D01">
      <w:pPr>
        <w:pStyle w:val="Naslov"/>
        <w:rPr>
          <w:lang w:val="hr-HR"/>
        </w:rPr>
      </w:pPr>
      <w:r w:rsidRPr="006D00C5">
        <w:rPr>
          <w:lang w:val="hr-HR"/>
        </w:rPr>
        <w:fldChar w:fldCharType="end"/>
      </w:r>
      <w:r w:rsidRPr="006D00C5">
        <w:rPr>
          <w:lang w:val="hr-HR"/>
        </w:rPr>
        <w:br w:type="page"/>
      </w:r>
      <w:r w:rsidR="006E238A" w:rsidRPr="006D00C5">
        <w:rPr>
          <w:lang w:val="hr-HR"/>
        </w:rPr>
        <w:lastRenderedPageBreak/>
        <w:t xml:space="preserve">Prijedlog </w:t>
      </w:r>
      <w:r w:rsidR="00C74132">
        <w:rPr>
          <w:lang w:val="hr-HR"/>
        </w:rPr>
        <w:t xml:space="preserve">i plan </w:t>
      </w:r>
      <w:r w:rsidR="006E238A" w:rsidRPr="006D00C5">
        <w:rPr>
          <w:lang w:val="hr-HR"/>
        </w:rPr>
        <w:t>projekta</w:t>
      </w:r>
    </w:p>
    <w:p w14:paraId="0C25AEA4" w14:textId="77777777" w:rsidR="00EF3BD8" w:rsidRPr="006D00C5" w:rsidRDefault="00EF3BD8" w:rsidP="00191BD8">
      <w:pPr>
        <w:pStyle w:val="InfoBlue"/>
      </w:pPr>
    </w:p>
    <w:p w14:paraId="1CA9908A" w14:textId="77777777" w:rsidR="00DE4D1A" w:rsidRPr="006D00C5" w:rsidRDefault="00191BD8" w:rsidP="00191BD8">
      <w:pPr>
        <w:pStyle w:val="InfoBlue"/>
      </w:pPr>
      <w:r>
        <w:t xml:space="preserve">Prijedlog projekta bila je frekvencijska analiza. Pošto se u grupi nalaze tri studenta elektrotehnike, i dva studenta računarstva, dogovoreno je da se projektira i izradi analogni filtar, a nakon toga da ga se podvrgne računalnoj frekvencijskoj analizi. Uz to može se napraviti eventualna usporedba digitalnog filtra istih karakteristika sa analognim. </w:t>
      </w:r>
    </w:p>
    <w:p w14:paraId="301AB222" w14:textId="77777777" w:rsidR="00DE4D1A" w:rsidRPr="00DE4D1A" w:rsidRDefault="00DE4D1A" w:rsidP="00DE4D1A">
      <w:pPr>
        <w:pStyle w:val="Tijeloteksta"/>
        <w:rPr>
          <w:lang w:val="hr-HR"/>
        </w:rPr>
      </w:pPr>
    </w:p>
    <w:p w14:paraId="0B309E71" w14:textId="77777777" w:rsidR="00BB0DA6" w:rsidRPr="006D00C5" w:rsidRDefault="00DF3B4B" w:rsidP="006D00C5">
      <w:pPr>
        <w:pStyle w:val="Naslov1"/>
        <w:rPr>
          <w:lang w:val="hr-HR"/>
        </w:rPr>
      </w:pPr>
      <w:r w:rsidRPr="006D00C5">
        <w:rPr>
          <w:lang w:val="hr-HR"/>
        </w:rPr>
        <w:br w:type="page"/>
      </w:r>
      <w:bookmarkStart w:id="0" w:name="_Toc179182954"/>
      <w:r w:rsidR="006E238A" w:rsidRPr="006D00C5">
        <w:rPr>
          <w:lang w:val="hr-HR"/>
        </w:rPr>
        <w:lastRenderedPageBreak/>
        <w:t>Puni naziv projekta</w:t>
      </w:r>
      <w:bookmarkEnd w:id="0"/>
    </w:p>
    <w:p w14:paraId="633B1197" w14:textId="77777777" w:rsidR="00BB0DA6" w:rsidRPr="000B27E0" w:rsidRDefault="000B27E0" w:rsidP="00191BD8">
      <w:pPr>
        <w:pStyle w:val="InfoBlue"/>
      </w:pPr>
      <w:r w:rsidRPr="000B27E0">
        <w:t>Računalna frekvencijska analiza signala propuštenog kroz filtar</w:t>
      </w:r>
    </w:p>
    <w:p w14:paraId="6C1EC510" w14:textId="77777777" w:rsidR="00C601D9" w:rsidRPr="00C601D9" w:rsidRDefault="00C601D9" w:rsidP="00C601D9">
      <w:pPr>
        <w:pStyle w:val="Tijeloteksta"/>
        <w:rPr>
          <w:lang w:val="hr-HR"/>
        </w:rPr>
      </w:pPr>
    </w:p>
    <w:p w14:paraId="737AF6A3" w14:textId="77777777" w:rsidR="00BB0DA6" w:rsidRPr="006D00C5" w:rsidRDefault="00F96AD6" w:rsidP="006D00C5">
      <w:pPr>
        <w:pStyle w:val="Naslov1"/>
        <w:rPr>
          <w:lang w:val="hr-HR"/>
        </w:rPr>
      </w:pPr>
      <w:bookmarkStart w:id="1" w:name="_Toc179182955"/>
      <w:r w:rsidRPr="006D00C5">
        <w:rPr>
          <w:lang w:val="hr-HR"/>
        </w:rPr>
        <w:t>Skraćeni naziv projekta</w:t>
      </w:r>
      <w:bookmarkEnd w:id="1"/>
    </w:p>
    <w:p w14:paraId="4F54C6EC" w14:textId="77777777" w:rsidR="00BB0DA6" w:rsidRDefault="000B27E0" w:rsidP="00191BD8">
      <w:pPr>
        <w:pStyle w:val="InfoBlue"/>
      </w:pPr>
      <w:r>
        <w:t>Frekvencijska analiza signala</w:t>
      </w:r>
    </w:p>
    <w:p w14:paraId="02602162" w14:textId="77777777" w:rsidR="00C601D9" w:rsidRPr="00C601D9" w:rsidRDefault="00C601D9" w:rsidP="00C601D9">
      <w:pPr>
        <w:pStyle w:val="Tijeloteksta"/>
        <w:rPr>
          <w:lang w:val="hr-HR"/>
        </w:rPr>
      </w:pPr>
    </w:p>
    <w:p w14:paraId="3CED5151" w14:textId="77777777" w:rsidR="004D0BEF" w:rsidRPr="006D00C5" w:rsidRDefault="004D0BEF" w:rsidP="006D00C5">
      <w:pPr>
        <w:pStyle w:val="Naslov1"/>
        <w:rPr>
          <w:lang w:val="hr-HR"/>
        </w:rPr>
      </w:pPr>
      <w:bookmarkStart w:id="2" w:name="_Toc179182956"/>
      <w:r w:rsidRPr="006D00C5">
        <w:rPr>
          <w:lang w:val="hr-HR"/>
        </w:rPr>
        <w:t>Opis problema/teme projekta</w:t>
      </w:r>
      <w:bookmarkEnd w:id="2"/>
    </w:p>
    <w:p w14:paraId="77556A6A" w14:textId="77777777" w:rsidR="004D0BEF" w:rsidRDefault="003B1672" w:rsidP="00191BD8">
      <w:pPr>
        <w:pStyle w:val="InfoBlue"/>
      </w:pPr>
      <w:r>
        <w:t>U ovom projektu trojica studenata elektrotehnike napravit će analogni aktivni pojasno-propusni filtar, dok će dvojica studenata računarstva napraviti spektralnu analizu tog filtra pomoću računala.</w:t>
      </w:r>
    </w:p>
    <w:p w14:paraId="22E05B1F" w14:textId="77777777" w:rsidR="00C601D9" w:rsidRPr="00C601D9" w:rsidRDefault="00C601D9" w:rsidP="00C601D9">
      <w:pPr>
        <w:pStyle w:val="Tijeloteksta"/>
        <w:rPr>
          <w:lang w:val="hr-HR"/>
        </w:rPr>
      </w:pPr>
    </w:p>
    <w:p w14:paraId="14147C6C" w14:textId="77777777" w:rsidR="00BB0DA6" w:rsidRPr="006D00C5" w:rsidRDefault="00F96AD6" w:rsidP="006D00C5">
      <w:pPr>
        <w:pStyle w:val="Naslov1"/>
        <w:rPr>
          <w:lang w:val="hr-HR"/>
        </w:rPr>
      </w:pPr>
      <w:bookmarkStart w:id="3" w:name="_Toc179182957"/>
      <w:r w:rsidRPr="006D00C5">
        <w:rPr>
          <w:lang w:val="hr-HR"/>
        </w:rPr>
        <w:t>Cilj projekta</w:t>
      </w:r>
      <w:bookmarkEnd w:id="3"/>
    </w:p>
    <w:p w14:paraId="70F5EBA3" w14:textId="77777777" w:rsidR="00BB0DA6" w:rsidRDefault="003B1672" w:rsidP="00191BD8">
      <w:pPr>
        <w:pStyle w:val="InfoBlue"/>
      </w:pPr>
      <w:r>
        <w:t xml:space="preserve">Cilj ovog projekta je izraditi i ispitati analogni filtar, te vidjeti njegove karakteristike, kao što su eventualno izobličenje, faktor dobrote, granične frekvencije, itd. </w:t>
      </w:r>
    </w:p>
    <w:p w14:paraId="255DB318" w14:textId="77777777" w:rsidR="00C601D9" w:rsidRPr="00C601D9" w:rsidRDefault="00C601D9" w:rsidP="00C601D9">
      <w:pPr>
        <w:pStyle w:val="Tijeloteksta"/>
        <w:rPr>
          <w:lang w:val="hr-HR"/>
        </w:rPr>
      </w:pPr>
    </w:p>
    <w:p w14:paraId="16AC6255" w14:textId="77777777" w:rsidR="00A722D2" w:rsidRPr="006D00C5" w:rsidRDefault="00FC64FB" w:rsidP="006D00C5">
      <w:pPr>
        <w:pStyle w:val="Naslov1"/>
        <w:rPr>
          <w:lang w:val="hr-HR"/>
        </w:rPr>
      </w:pPr>
      <w:bookmarkStart w:id="4" w:name="_Toc179182958"/>
      <w:r>
        <w:rPr>
          <w:lang w:val="hr-HR"/>
        </w:rPr>
        <w:t>Voditelj studentskog tima</w:t>
      </w:r>
      <w:bookmarkEnd w:id="4"/>
    </w:p>
    <w:p w14:paraId="6E451CB6" w14:textId="77777777" w:rsidR="00A722D2" w:rsidRDefault="003B1672" w:rsidP="00191BD8">
      <w:pPr>
        <w:pStyle w:val="InfoBlue"/>
      </w:pPr>
      <w:r>
        <w:t>Matija Puček</w:t>
      </w:r>
    </w:p>
    <w:p w14:paraId="6C6B570B" w14:textId="77777777" w:rsidR="00C601D9" w:rsidRPr="00C601D9" w:rsidRDefault="00C601D9" w:rsidP="00C601D9">
      <w:pPr>
        <w:pStyle w:val="Tijeloteksta"/>
        <w:rPr>
          <w:lang w:val="hr-HR"/>
        </w:rPr>
      </w:pPr>
    </w:p>
    <w:p w14:paraId="6CF7349C" w14:textId="77777777" w:rsidR="00A722D2" w:rsidRPr="006D00C5" w:rsidRDefault="00A722D2" w:rsidP="006D00C5">
      <w:pPr>
        <w:pStyle w:val="Naslov1"/>
        <w:rPr>
          <w:lang w:val="hr-HR"/>
        </w:rPr>
      </w:pPr>
      <w:r w:rsidRPr="006D00C5">
        <w:rPr>
          <w:lang w:val="hr-HR"/>
        </w:rPr>
        <w:tab/>
      </w:r>
      <w:bookmarkStart w:id="5" w:name="_Toc179182959"/>
      <w:r w:rsidRPr="006D00C5">
        <w:rPr>
          <w:lang w:val="hr-HR"/>
        </w:rPr>
        <w:t>Rezultat(i)</w:t>
      </w:r>
      <w:bookmarkEnd w:id="5"/>
    </w:p>
    <w:p w14:paraId="62AA2900" w14:textId="77777777" w:rsidR="00A722D2" w:rsidRDefault="003B1672" w:rsidP="00191BD8">
      <w:pPr>
        <w:pStyle w:val="InfoBlue"/>
      </w:pPr>
      <w:r>
        <w:t>Sam filtar, i rezultati računalne simulacije sa karakteristikama filtra.</w:t>
      </w:r>
    </w:p>
    <w:p w14:paraId="34F3C73B" w14:textId="77777777" w:rsidR="00C601D9" w:rsidRPr="00C601D9" w:rsidRDefault="00C601D9" w:rsidP="00C601D9">
      <w:pPr>
        <w:pStyle w:val="Tijeloteksta"/>
        <w:rPr>
          <w:lang w:val="hr-HR"/>
        </w:rPr>
      </w:pPr>
    </w:p>
    <w:p w14:paraId="072F014C" w14:textId="77777777" w:rsidR="000A6603" w:rsidRPr="006D00C5" w:rsidRDefault="000A6603" w:rsidP="000A6603">
      <w:pPr>
        <w:pStyle w:val="Naslov1"/>
        <w:rPr>
          <w:lang w:val="hr-HR"/>
        </w:rPr>
      </w:pPr>
      <w:bookmarkStart w:id="6" w:name="_Toc100054240"/>
      <w:bookmarkStart w:id="7" w:name="_Toc179182960"/>
      <w:r w:rsidRPr="006D00C5">
        <w:rPr>
          <w:lang w:val="hr-HR"/>
        </w:rPr>
        <w:t>Slični projekti</w:t>
      </w:r>
      <w:bookmarkEnd w:id="7"/>
    </w:p>
    <w:p w14:paraId="31517270" w14:textId="77777777" w:rsidR="000A6603" w:rsidRDefault="003B1672" w:rsidP="00191BD8">
      <w:pPr>
        <w:pStyle w:val="InfoBlue"/>
      </w:pPr>
      <w:r>
        <w:t>Audio ekvalizatori</w:t>
      </w:r>
    </w:p>
    <w:p w14:paraId="1CA00483" w14:textId="77777777" w:rsidR="00C601D9" w:rsidRPr="00C601D9" w:rsidRDefault="00C601D9" w:rsidP="00C601D9">
      <w:pPr>
        <w:pStyle w:val="Tijeloteksta"/>
        <w:rPr>
          <w:lang w:val="hr-HR"/>
        </w:rPr>
      </w:pPr>
    </w:p>
    <w:p w14:paraId="41D9D68E" w14:textId="77777777" w:rsidR="00C74132" w:rsidRDefault="00C74132" w:rsidP="00C74132">
      <w:pPr>
        <w:pStyle w:val="Naslov1"/>
        <w:rPr>
          <w:lang w:val="hr-HR"/>
        </w:rPr>
      </w:pPr>
      <w:bookmarkStart w:id="8" w:name="_Toc179182961"/>
      <w:r w:rsidRPr="006D00C5">
        <w:rPr>
          <w:lang w:val="hr-HR"/>
        </w:rPr>
        <w:t>Resursi</w:t>
      </w:r>
      <w:bookmarkEnd w:id="6"/>
      <w:bookmarkEnd w:id="8"/>
    </w:p>
    <w:p w14:paraId="5D08CB91" w14:textId="77777777" w:rsidR="00A67A7D" w:rsidRDefault="00A67A7D" w:rsidP="00A67A7D">
      <w:pPr>
        <w:rPr>
          <w:lang w:val="hr-HR"/>
        </w:rPr>
      </w:pPr>
      <w:r>
        <w:rPr>
          <w:lang w:val="hr-HR"/>
        </w:rPr>
        <w:t>Za resurse trebamo osobu koja će projektirati sklop filtra, i osobu koja će obaviti nabavku elemenata, te osobu koja će zalemiti sam sklop. Također su potrebni elektronički elementi, lemilica, lem i pločica na koju će se sam sklop zalemiti. Za ispitivanje potrebni su računalo, računalni inženjeri, programski paket, hardver i izvor napajanja samog uređaja.</w:t>
      </w:r>
    </w:p>
    <w:p w14:paraId="35766C8B" w14:textId="77777777" w:rsidR="00A67A7D" w:rsidRDefault="00A67A7D" w:rsidP="00A67A7D">
      <w:pPr>
        <w:rPr>
          <w:lang w:val="hr-HR"/>
        </w:rPr>
      </w:pPr>
    </w:p>
    <w:p w14:paraId="1B2ED56F" w14:textId="77777777" w:rsidR="00A67A7D" w:rsidRDefault="00A67A7D" w:rsidP="00A67A7D">
      <w:pPr>
        <w:rPr>
          <w:lang w:val="hr-HR"/>
        </w:rPr>
      </w:pPr>
    </w:p>
    <w:p w14:paraId="6EBEBAFE" w14:textId="77777777" w:rsidR="00A67A7D" w:rsidRDefault="00A67A7D" w:rsidP="00A67A7D">
      <w:pPr>
        <w:rPr>
          <w:lang w:val="hr-HR"/>
        </w:rPr>
      </w:pPr>
    </w:p>
    <w:p w14:paraId="2618A0E7" w14:textId="77777777" w:rsidR="00A67A7D" w:rsidRDefault="00A67A7D" w:rsidP="00A67A7D">
      <w:pPr>
        <w:rPr>
          <w:lang w:val="hr-HR"/>
        </w:rPr>
      </w:pPr>
    </w:p>
    <w:p w14:paraId="19E196DC" w14:textId="77777777" w:rsidR="00A67A7D" w:rsidRDefault="00A67A7D" w:rsidP="00A67A7D">
      <w:pPr>
        <w:rPr>
          <w:lang w:val="hr-HR"/>
        </w:rPr>
      </w:pPr>
    </w:p>
    <w:p w14:paraId="7E6540B2" w14:textId="77777777" w:rsidR="00A67A7D" w:rsidRDefault="00A67A7D" w:rsidP="00A67A7D">
      <w:pPr>
        <w:rPr>
          <w:lang w:val="hr-HR"/>
        </w:rPr>
      </w:pPr>
    </w:p>
    <w:p w14:paraId="0D6FF782" w14:textId="77777777" w:rsidR="00A67A7D" w:rsidRDefault="00A67A7D" w:rsidP="00A67A7D">
      <w:pPr>
        <w:rPr>
          <w:lang w:val="hr-HR"/>
        </w:rPr>
      </w:pPr>
    </w:p>
    <w:p w14:paraId="1B770009" w14:textId="77777777" w:rsidR="00A67A7D" w:rsidRDefault="00A67A7D" w:rsidP="00A67A7D">
      <w:pPr>
        <w:rPr>
          <w:lang w:val="hr-HR"/>
        </w:rPr>
      </w:pPr>
    </w:p>
    <w:p w14:paraId="3F490986" w14:textId="77777777" w:rsidR="00A67A7D" w:rsidRPr="00A67A7D" w:rsidRDefault="00A67A7D" w:rsidP="00A67A7D">
      <w:pPr>
        <w:rPr>
          <w:lang w:val="hr-HR"/>
        </w:rPr>
      </w:pPr>
    </w:p>
    <w:p w14:paraId="6FFF329E" w14:textId="77777777" w:rsidR="00191BD8" w:rsidRDefault="00191BD8" w:rsidP="00C74132">
      <w:pPr>
        <w:pStyle w:val="Tijeloteksta"/>
        <w:rPr>
          <w:b/>
          <w:lang w:val="hr-HR"/>
        </w:rPr>
      </w:pPr>
    </w:p>
    <w:p w14:paraId="2C45C88B" w14:textId="77777777" w:rsidR="00191BD8" w:rsidRDefault="00191BD8" w:rsidP="00C74132">
      <w:pPr>
        <w:pStyle w:val="Tijeloteksta"/>
        <w:rPr>
          <w:b/>
          <w:lang w:val="hr-HR"/>
        </w:rPr>
      </w:pPr>
    </w:p>
    <w:p w14:paraId="0C2B3AC4" w14:textId="77777777" w:rsidR="00191BD8" w:rsidRDefault="00191BD8" w:rsidP="00C74132">
      <w:pPr>
        <w:pStyle w:val="Tijeloteksta"/>
        <w:rPr>
          <w:b/>
          <w:lang w:val="hr-HR"/>
        </w:rPr>
      </w:pPr>
    </w:p>
    <w:p w14:paraId="717A2281" w14:textId="77777777" w:rsidR="00191BD8" w:rsidRDefault="00191BD8" w:rsidP="00C74132">
      <w:pPr>
        <w:pStyle w:val="Tijeloteksta"/>
        <w:rPr>
          <w:b/>
          <w:lang w:val="hr-HR"/>
        </w:rPr>
      </w:pPr>
    </w:p>
    <w:p w14:paraId="758A9CA1" w14:textId="77777777" w:rsidR="00C74132" w:rsidRPr="00A765B2" w:rsidRDefault="00C74132" w:rsidP="00C74132">
      <w:pPr>
        <w:pStyle w:val="Tijeloteksta"/>
        <w:rPr>
          <w:b/>
          <w:lang w:val="hr-HR"/>
        </w:rPr>
      </w:pPr>
      <w:r w:rsidRPr="00A765B2">
        <w:rPr>
          <w:b/>
          <w:lang w:val="hr-HR"/>
        </w:rPr>
        <w:lastRenderedPageBreak/>
        <w:t xml:space="preserve">Tablica </w:t>
      </w:r>
      <w:r>
        <w:rPr>
          <w:b/>
          <w:lang w:val="hr-HR"/>
        </w:rPr>
        <w:t>ljudskih resursa</w:t>
      </w:r>
    </w:p>
    <w:tbl>
      <w:tblPr>
        <w:tblW w:w="97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2033"/>
        <w:gridCol w:w="1199"/>
        <w:gridCol w:w="4553"/>
      </w:tblGrid>
      <w:tr w:rsidR="00154FCD" w:rsidRPr="008365FA" w14:paraId="4D876054" w14:textId="77777777" w:rsidTr="008365FA">
        <w:trPr>
          <w:jc w:val="center"/>
        </w:trPr>
        <w:tc>
          <w:tcPr>
            <w:tcW w:w="1974" w:type="dxa"/>
            <w:shd w:val="clear" w:color="auto" w:fill="auto"/>
            <w:vAlign w:val="center"/>
          </w:tcPr>
          <w:p w14:paraId="61A7D0BC" w14:textId="77777777" w:rsidR="00154FCD" w:rsidRPr="008365FA" w:rsidRDefault="00154FCD" w:rsidP="008365FA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8365FA">
              <w:rPr>
                <w:b/>
                <w:lang w:val="hr-HR"/>
              </w:rPr>
              <w:t>Ime i prezime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7DFFAD0F" w14:textId="77777777" w:rsidR="00154FCD" w:rsidRPr="008365FA" w:rsidRDefault="00154FCD" w:rsidP="008365FA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8365FA">
              <w:rPr>
                <w:b/>
                <w:lang w:val="hr-HR"/>
              </w:rPr>
              <w:t>E-mail adresa</w:t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549F26D0" w14:textId="77777777" w:rsidR="00154FCD" w:rsidRPr="008365FA" w:rsidRDefault="00154FCD" w:rsidP="008365FA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8365FA">
              <w:rPr>
                <w:b/>
                <w:lang w:val="hr-HR"/>
              </w:rPr>
              <w:t>GSM broj</w:t>
            </w:r>
          </w:p>
        </w:tc>
        <w:tc>
          <w:tcPr>
            <w:tcW w:w="4553" w:type="dxa"/>
            <w:shd w:val="clear" w:color="auto" w:fill="auto"/>
            <w:vAlign w:val="center"/>
          </w:tcPr>
          <w:p w14:paraId="78A0D7E5" w14:textId="77777777" w:rsidR="00154FCD" w:rsidRPr="008365FA" w:rsidRDefault="00154FCD" w:rsidP="008365FA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8365FA">
              <w:rPr>
                <w:b/>
                <w:lang w:val="hr-HR"/>
              </w:rPr>
              <w:t>Napomene</w:t>
            </w:r>
          </w:p>
        </w:tc>
      </w:tr>
      <w:tr w:rsidR="00756DF9" w:rsidRPr="008365FA" w14:paraId="6DED154F" w14:textId="77777777" w:rsidTr="008365FA">
        <w:trPr>
          <w:jc w:val="center"/>
        </w:trPr>
        <w:tc>
          <w:tcPr>
            <w:tcW w:w="1974" w:type="dxa"/>
            <w:shd w:val="clear" w:color="auto" w:fill="auto"/>
            <w:vAlign w:val="center"/>
          </w:tcPr>
          <w:p w14:paraId="5D876555" w14:textId="77777777" w:rsidR="00756DF9" w:rsidRPr="008365FA" w:rsidRDefault="00756DF9" w:rsidP="008365FA">
            <w:pPr>
              <w:pStyle w:val="Tijeloteksta"/>
              <w:ind w:left="0"/>
              <w:jc w:val="center"/>
              <w:rPr>
                <w:lang w:val="hr-HR"/>
              </w:rPr>
            </w:pPr>
            <w:r w:rsidRPr="008365FA">
              <w:rPr>
                <w:lang w:val="hr-HR"/>
              </w:rPr>
              <w:t>Domagoj Matić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2E476085" w14:textId="77777777" w:rsidR="00756DF9" w:rsidRPr="008365FA" w:rsidRDefault="00756DF9" w:rsidP="008365FA">
            <w:pPr>
              <w:pStyle w:val="Tijeloteksta"/>
              <w:ind w:left="0"/>
              <w:jc w:val="center"/>
              <w:rPr>
                <w:lang w:val="hr-HR"/>
              </w:rPr>
            </w:pPr>
            <w:hyperlink r:id="rId12" w:history="1">
              <w:r>
                <w:rPr>
                  <w:rStyle w:val="Hiperveza"/>
                </w:rPr>
                <w:t>domagoj.matic@fer.hr</w:t>
              </w:r>
            </w:hyperlink>
          </w:p>
        </w:tc>
        <w:tc>
          <w:tcPr>
            <w:tcW w:w="1199" w:type="dxa"/>
            <w:shd w:val="clear" w:color="auto" w:fill="auto"/>
            <w:vAlign w:val="center"/>
          </w:tcPr>
          <w:p w14:paraId="034EA4B6" w14:textId="77777777" w:rsidR="00756DF9" w:rsidRPr="008365FA" w:rsidRDefault="00756DF9" w:rsidP="008365FA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  <w:tc>
          <w:tcPr>
            <w:tcW w:w="4553" w:type="dxa"/>
            <w:shd w:val="clear" w:color="auto" w:fill="auto"/>
            <w:vAlign w:val="center"/>
          </w:tcPr>
          <w:p w14:paraId="7B119E26" w14:textId="77777777" w:rsidR="00756DF9" w:rsidRPr="008365FA" w:rsidRDefault="00756DF9" w:rsidP="008365FA">
            <w:pPr>
              <w:pStyle w:val="Tijeloteksta"/>
              <w:ind w:left="0"/>
              <w:jc w:val="center"/>
              <w:rPr>
                <w:lang w:val="hr-HR"/>
              </w:rPr>
            </w:pPr>
            <w:r w:rsidRPr="008365FA">
              <w:rPr>
                <w:lang w:val="hr-HR"/>
              </w:rPr>
              <w:t>Znanje i iskustvo u području računarstva i digitalne audiotehnike</w:t>
            </w:r>
          </w:p>
        </w:tc>
      </w:tr>
      <w:tr w:rsidR="00756DF9" w:rsidRPr="008365FA" w14:paraId="5AA5D4B5" w14:textId="77777777" w:rsidTr="008365FA">
        <w:trPr>
          <w:jc w:val="center"/>
        </w:trPr>
        <w:tc>
          <w:tcPr>
            <w:tcW w:w="1974" w:type="dxa"/>
            <w:shd w:val="clear" w:color="auto" w:fill="auto"/>
            <w:vAlign w:val="center"/>
          </w:tcPr>
          <w:p w14:paraId="3B57720F" w14:textId="77777777" w:rsidR="00756DF9" w:rsidRPr="008365FA" w:rsidRDefault="00756DF9" w:rsidP="008365FA">
            <w:pPr>
              <w:pStyle w:val="Tijeloteksta"/>
              <w:ind w:left="0"/>
              <w:jc w:val="center"/>
              <w:rPr>
                <w:lang w:val="hr-HR"/>
              </w:rPr>
            </w:pPr>
            <w:r w:rsidRPr="008365FA">
              <w:rPr>
                <w:lang w:val="hr-HR"/>
              </w:rPr>
              <w:t>Mario Štrbac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24BF74C1" w14:textId="77777777" w:rsidR="00756DF9" w:rsidRPr="008365FA" w:rsidRDefault="00756DF9" w:rsidP="008365FA">
            <w:pPr>
              <w:pStyle w:val="Tijeloteksta"/>
              <w:ind w:left="0"/>
              <w:jc w:val="center"/>
              <w:rPr>
                <w:lang w:val="hr-HR"/>
              </w:rPr>
            </w:pPr>
            <w:hyperlink r:id="rId13" w:history="1">
              <w:r>
                <w:rPr>
                  <w:rStyle w:val="Hiperveza"/>
                </w:rPr>
                <w:t>mario.strbac@fer.hr</w:t>
              </w:r>
            </w:hyperlink>
          </w:p>
        </w:tc>
        <w:tc>
          <w:tcPr>
            <w:tcW w:w="1199" w:type="dxa"/>
            <w:shd w:val="clear" w:color="auto" w:fill="auto"/>
            <w:vAlign w:val="center"/>
          </w:tcPr>
          <w:p w14:paraId="5FEED8A4" w14:textId="77777777" w:rsidR="00756DF9" w:rsidRPr="008365FA" w:rsidRDefault="00756DF9" w:rsidP="008365FA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  <w:tc>
          <w:tcPr>
            <w:tcW w:w="4553" w:type="dxa"/>
            <w:shd w:val="clear" w:color="auto" w:fill="auto"/>
            <w:vAlign w:val="center"/>
          </w:tcPr>
          <w:p w14:paraId="68FA052F" w14:textId="77777777" w:rsidR="00756DF9" w:rsidRPr="008365FA" w:rsidRDefault="00756DF9" w:rsidP="008365FA">
            <w:pPr>
              <w:pStyle w:val="Tijeloteksta"/>
              <w:ind w:left="0"/>
              <w:jc w:val="center"/>
              <w:rPr>
                <w:lang w:val="hr-HR"/>
              </w:rPr>
            </w:pPr>
            <w:r w:rsidRPr="008365FA">
              <w:rPr>
                <w:lang w:val="hr-HR"/>
              </w:rPr>
              <w:t>Znanje i iskustvo u području računarstva i digitalne audiotehnike</w:t>
            </w:r>
          </w:p>
        </w:tc>
      </w:tr>
      <w:tr w:rsidR="00756DF9" w:rsidRPr="008365FA" w14:paraId="4596A12F" w14:textId="77777777" w:rsidTr="008365FA">
        <w:trPr>
          <w:jc w:val="center"/>
        </w:trPr>
        <w:tc>
          <w:tcPr>
            <w:tcW w:w="1974" w:type="dxa"/>
            <w:shd w:val="clear" w:color="auto" w:fill="auto"/>
            <w:vAlign w:val="center"/>
          </w:tcPr>
          <w:p w14:paraId="26DE0E87" w14:textId="77777777" w:rsidR="00756DF9" w:rsidRPr="008365FA" w:rsidRDefault="00756DF9" w:rsidP="008365FA">
            <w:pPr>
              <w:pStyle w:val="Tijeloteksta"/>
              <w:ind w:left="0"/>
              <w:jc w:val="center"/>
              <w:rPr>
                <w:lang w:val="hr-HR"/>
              </w:rPr>
            </w:pPr>
            <w:r w:rsidRPr="008365FA">
              <w:rPr>
                <w:lang w:val="hr-HR"/>
              </w:rPr>
              <w:t>Tin Obradović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2FE024AA" w14:textId="77777777" w:rsidR="00756DF9" w:rsidRPr="008365FA" w:rsidRDefault="00756DF9" w:rsidP="008365FA">
            <w:pPr>
              <w:pStyle w:val="Tijeloteksta"/>
              <w:ind w:left="0"/>
              <w:jc w:val="center"/>
              <w:rPr>
                <w:lang w:val="hr-HR"/>
              </w:rPr>
            </w:pPr>
            <w:hyperlink r:id="rId14" w:history="1">
              <w:r>
                <w:rPr>
                  <w:rStyle w:val="Hiperveza"/>
                </w:rPr>
                <w:t>tin.obradovic@fer.hr</w:t>
              </w:r>
            </w:hyperlink>
          </w:p>
        </w:tc>
        <w:tc>
          <w:tcPr>
            <w:tcW w:w="1199" w:type="dxa"/>
            <w:shd w:val="clear" w:color="auto" w:fill="auto"/>
            <w:vAlign w:val="center"/>
          </w:tcPr>
          <w:p w14:paraId="44EB5C82" w14:textId="77777777" w:rsidR="00756DF9" w:rsidRPr="008365FA" w:rsidRDefault="00756DF9" w:rsidP="008365FA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  <w:tc>
          <w:tcPr>
            <w:tcW w:w="4553" w:type="dxa"/>
            <w:shd w:val="clear" w:color="auto" w:fill="auto"/>
            <w:vAlign w:val="center"/>
          </w:tcPr>
          <w:p w14:paraId="1448BD66" w14:textId="77777777" w:rsidR="00756DF9" w:rsidRPr="008365FA" w:rsidRDefault="00756DF9" w:rsidP="008365FA">
            <w:pPr>
              <w:pStyle w:val="Tijeloteksta"/>
              <w:ind w:left="0"/>
              <w:jc w:val="center"/>
              <w:rPr>
                <w:lang w:val="hr-HR"/>
              </w:rPr>
            </w:pPr>
            <w:r w:rsidRPr="008365FA">
              <w:rPr>
                <w:lang w:val="hr-HR"/>
              </w:rPr>
              <w:t>Znanje i iskustvo u području audiotehnike i projektiranju filtara</w:t>
            </w:r>
          </w:p>
        </w:tc>
      </w:tr>
      <w:tr w:rsidR="00756DF9" w:rsidRPr="008365FA" w14:paraId="0EA7EB6A" w14:textId="77777777" w:rsidTr="008365FA">
        <w:trPr>
          <w:jc w:val="center"/>
        </w:trPr>
        <w:tc>
          <w:tcPr>
            <w:tcW w:w="1974" w:type="dxa"/>
            <w:shd w:val="clear" w:color="auto" w:fill="auto"/>
            <w:vAlign w:val="center"/>
          </w:tcPr>
          <w:p w14:paraId="3EB26B94" w14:textId="77777777" w:rsidR="00756DF9" w:rsidRPr="008365FA" w:rsidRDefault="00756DF9" w:rsidP="008365FA">
            <w:pPr>
              <w:pStyle w:val="Tijeloteksta"/>
              <w:ind w:left="0"/>
              <w:jc w:val="center"/>
              <w:rPr>
                <w:lang w:val="hr-HR"/>
              </w:rPr>
            </w:pPr>
            <w:r w:rsidRPr="008365FA">
              <w:rPr>
                <w:lang w:val="hr-HR"/>
              </w:rPr>
              <w:t>Mihovil Beram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5DD5EEFF" w14:textId="77777777" w:rsidR="00756DF9" w:rsidRPr="008365FA" w:rsidRDefault="00756DF9" w:rsidP="008365FA">
            <w:pPr>
              <w:pStyle w:val="Tijeloteksta"/>
              <w:ind w:left="0"/>
              <w:jc w:val="center"/>
              <w:rPr>
                <w:lang w:val="hr-HR"/>
              </w:rPr>
            </w:pPr>
            <w:hyperlink r:id="rId15" w:history="1">
              <w:r>
                <w:rPr>
                  <w:rStyle w:val="Hiperveza"/>
                </w:rPr>
                <w:t>mihovil.beram@fer.hr</w:t>
              </w:r>
            </w:hyperlink>
          </w:p>
        </w:tc>
        <w:tc>
          <w:tcPr>
            <w:tcW w:w="1199" w:type="dxa"/>
            <w:shd w:val="clear" w:color="auto" w:fill="auto"/>
            <w:vAlign w:val="center"/>
          </w:tcPr>
          <w:p w14:paraId="733E8B7E" w14:textId="77777777" w:rsidR="00756DF9" w:rsidRPr="008365FA" w:rsidRDefault="00756DF9" w:rsidP="008365FA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  <w:tc>
          <w:tcPr>
            <w:tcW w:w="4553" w:type="dxa"/>
            <w:shd w:val="clear" w:color="auto" w:fill="auto"/>
            <w:vAlign w:val="center"/>
          </w:tcPr>
          <w:p w14:paraId="417A5F54" w14:textId="77777777" w:rsidR="00756DF9" w:rsidRPr="008365FA" w:rsidRDefault="00756DF9" w:rsidP="008365FA">
            <w:pPr>
              <w:pStyle w:val="Tijeloteksta"/>
              <w:ind w:left="0"/>
              <w:jc w:val="center"/>
              <w:rPr>
                <w:lang w:val="hr-HR"/>
              </w:rPr>
            </w:pPr>
            <w:r w:rsidRPr="008365FA">
              <w:rPr>
                <w:lang w:val="hr-HR"/>
              </w:rPr>
              <w:t>Znanje i iskustvo u području audiotehnike</w:t>
            </w:r>
          </w:p>
        </w:tc>
      </w:tr>
      <w:tr w:rsidR="00756DF9" w:rsidRPr="008365FA" w14:paraId="4E11602B" w14:textId="77777777" w:rsidTr="008365FA">
        <w:trPr>
          <w:jc w:val="center"/>
        </w:trPr>
        <w:tc>
          <w:tcPr>
            <w:tcW w:w="1974" w:type="dxa"/>
            <w:shd w:val="clear" w:color="auto" w:fill="auto"/>
            <w:vAlign w:val="center"/>
          </w:tcPr>
          <w:p w14:paraId="5AFF0970" w14:textId="77777777" w:rsidR="00756DF9" w:rsidRPr="008365FA" w:rsidRDefault="00756DF9" w:rsidP="008365FA">
            <w:pPr>
              <w:pStyle w:val="Tijeloteksta"/>
              <w:ind w:left="0"/>
              <w:jc w:val="center"/>
              <w:rPr>
                <w:lang w:val="hr-HR"/>
              </w:rPr>
            </w:pPr>
            <w:r w:rsidRPr="008365FA">
              <w:rPr>
                <w:lang w:val="hr-HR"/>
              </w:rPr>
              <w:t>Matija Puček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0519F5EB" w14:textId="77777777" w:rsidR="00756DF9" w:rsidRPr="008365FA" w:rsidRDefault="00756DF9" w:rsidP="008365FA">
            <w:pPr>
              <w:pStyle w:val="Tijeloteksta"/>
              <w:ind w:left="0"/>
              <w:jc w:val="center"/>
              <w:rPr>
                <w:lang w:val="hr-HR"/>
              </w:rPr>
            </w:pPr>
            <w:hyperlink r:id="rId16" w:history="1">
              <w:r>
                <w:rPr>
                  <w:rStyle w:val="Hiperveza"/>
                </w:rPr>
                <w:t>matija.pucek@fer.hr</w:t>
              </w:r>
            </w:hyperlink>
          </w:p>
        </w:tc>
        <w:tc>
          <w:tcPr>
            <w:tcW w:w="1199" w:type="dxa"/>
            <w:shd w:val="clear" w:color="auto" w:fill="auto"/>
            <w:vAlign w:val="center"/>
          </w:tcPr>
          <w:p w14:paraId="4FFBDEE2" w14:textId="77777777" w:rsidR="00756DF9" w:rsidRPr="008365FA" w:rsidRDefault="00756DF9" w:rsidP="008365FA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  <w:tc>
          <w:tcPr>
            <w:tcW w:w="4553" w:type="dxa"/>
            <w:shd w:val="clear" w:color="auto" w:fill="auto"/>
            <w:vAlign w:val="center"/>
          </w:tcPr>
          <w:p w14:paraId="0CA26BE1" w14:textId="77777777" w:rsidR="00756DF9" w:rsidRPr="008365FA" w:rsidRDefault="00756DF9" w:rsidP="008365FA">
            <w:pPr>
              <w:pStyle w:val="Tijeloteksta"/>
              <w:ind w:left="0"/>
              <w:jc w:val="center"/>
              <w:rPr>
                <w:lang w:val="hr-HR"/>
              </w:rPr>
            </w:pPr>
            <w:r w:rsidRPr="008365FA">
              <w:rPr>
                <w:lang w:val="hr-HR"/>
              </w:rPr>
              <w:t>Znanje i iskustvo u području audiotehnike</w:t>
            </w:r>
          </w:p>
        </w:tc>
      </w:tr>
    </w:tbl>
    <w:p w14:paraId="0BA32BC3" w14:textId="77777777" w:rsidR="00A722D2" w:rsidRPr="006D00C5" w:rsidRDefault="00A722D2" w:rsidP="006D00C5">
      <w:pPr>
        <w:pStyle w:val="Naslov1"/>
        <w:rPr>
          <w:lang w:val="hr-HR"/>
        </w:rPr>
      </w:pPr>
      <w:bookmarkStart w:id="9" w:name="_Toc179182962"/>
      <w:r w:rsidRPr="006D00C5">
        <w:rPr>
          <w:lang w:val="hr-HR"/>
        </w:rPr>
        <w:t>Glavni rizici</w:t>
      </w:r>
      <w:bookmarkEnd w:id="9"/>
    </w:p>
    <w:p w14:paraId="0DD29F06" w14:textId="77777777" w:rsidR="00A722D2" w:rsidRDefault="003B1672" w:rsidP="00191BD8">
      <w:pPr>
        <w:pStyle w:val="InfoBlue"/>
      </w:pPr>
      <w:r>
        <w:t>Pregaranje pojačala, greška u radu uređaja, greška u računalnoj simulaciji</w:t>
      </w:r>
      <w:r w:rsidR="00A67A7D">
        <w:t>, greška u hardveru ili neispravan rad.</w:t>
      </w:r>
    </w:p>
    <w:p w14:paraId="642B7215" w14:textId="77777777" w:rsidR="00C601D9" w:rsidRPr="00C601D9" w:rsidRDefault="00C601D9" w:rsidP="00C601D9">
      <w:pPr>
        <w:pStyle w:val="Tijeloteksta"/>
        <w:rPr>
          <w:lang w:val="hr-HR"/>
        </w:rPr>
      </w:pPr>
    </w:p>
    <w:p w14:paraId="71C485B7" w14:textId="77777777" w:rsidR="00A722D2" w:rsidRPr="006D00C5" w:rsidRDefault="00A722D2" w:rsidP="006D00C5">
      <w:pPr>
        <w:pStyle w:val="Naslov1"/>
        <w:rPr>
          <w:lang w:val="hr-HR"/>
        </w:rPr>
      </w:pPr>
      <w:bookmarkStart w:id="10" w:name="_Toc179182963"/>
      <w:r w:rsidRPr="006D00C5">
        <w:rPr>
          <w:lang w:val="hr-HR"/>
        </w:rPr>
        <w:t>Smanjivanje rizika</w:t>
      </w:r>
      <w:bookmarkEnd w:id="10"/>
    </w:p>
    <w:p w14:paraId="1B4AA183" w14:textId="77777777" w:rsidR="00A722D2" w:rsidRDefault="003B1672" w:rsidP="00191BD8">
      <w:pPr>
        <w:pStyle w:val="InfoBlue"/>
      </w:pPr>
      <w:r>
        <w:t>Provjeriti spojeve, provjeriti računalnu simulaciju, preraditi shemu ukoliko se uoče nedostaci.</w:t>
      </w:r>
    </w:p>
    <w:p w14:paraId="1922E4F3" w14:textId="77777777" w:rsidR="00C601D9" w:rsidRPr="00C601D9" w:rsidRDefault="00C601D9" w:rsidP="00C601D9">
      <w:pPr>
        <w:pStyle w:val="Tijeloteksta"/>
        <w:rPr>
          <w:lang w:val="hr-HR"/>
        </w:rPr>
      </w:pPr>
    </w:p>
    <w:p w14:paraId="6AB60741" w14:textId="77777777" w:rsidR="00C74132" w:rsidRPr="006D00C5" w:rsidRDefault="00C74132" w:rsidP="00C74132">
      <w:pPr>
        <w:pStyle w:val="Naslov1"/>
        <w:rPr>
          <w:lang w:val="hr-HR"/>
        </w:rPr>
      </w:pPr>
      <w:bookmarkStart w:id="11" w:name="_Toc100054243"/>
      <w:bookmarkStart w:id="12" w:name="_Toc179182964"/>
      <w:r>
        <w:rPr>
          <w:lang w:val="hr-HR"/>
        </w:rPr>
        <w:t>Glavne faze projekta</w:t>
      </w:r>
      <w:bookmarkEnd w:id="11"/>
      <w:bookmarkEnd w:id="12"/>
    </w:p>
    <w:p w14:paraId="644145AB" w14:textId="77777777" w:rsidR="00C74132" w:rsidRDefault="00154FCD" w:rsidP="003B1672">
      <w:pPr>
        <w:pStyle w:val="Tijeloteksta"/>
        <w:numPr>
          <w:ilvl w:val="0"/>
          <w:numId w:val="8"/>
        </w:numPr>
        <w:rPr>
          <w:lang w:val="hr-HR"/>
        </w:rPr>
      </w:pPr>
      <w:r>
        <w:rPr>
          <w:lang w:val="hr-HR"/>
        </w:rPr>
        <w:t xml:space="preserve">Faza: </w:t>
      </w:r>
      <w:r w:rsidR="003B1672">
        <w:rPr>
          <w:lang w:val="hr-HR"/>
        </w:rPr>
        <w:t xml:space="preserve">Izrada </w:t>
      </w:r>
      <w:r w:rsidR="00756DF9">
        <w:rPr>
          <w:lang w:val="hr-HR"/>
        </w:rPr>
        <w:t xml:space="preserve">projektne i </w:t>
      </w:r>
      <w:r w:rsidR="003B1672">
        <w:rPr>
          <w:lang w:val="hr-HR"/>
        </w:rPr>
        <w:t>tehničke dokumentacije</w:t>
      </w:r>
    </w:p>
    <w:p w14:paraId="371A9108" w14:textId="77777777" w:rsidR="003B1672" w:rsidRDefault="003B1672" w:rsidP="003B1672">
      <w:pPr>
        <w:pStyle w:val="Tijeloteksta"/>
        <w:numPr>
          <w:ilvl w:val="0"/>
          <w:numId w:val="8"/>
        </w:numPr>
        <w:rPr>
          <w:lang w:val="hr-HR"/>
        </w:rPr>
      </w:pPr>
      <w:r>
        <w:rPr>
          <w:lang w:val="hr-HR"/>
        </w:rPr>
        <w:t>Faza: Izrada elektroničkog sklopa analognog filtra</w:t>
      </w:r>
    </w:p>
    <w:p w14:paraId="113AA691" w14:textId="77777777" w:rsidR="003B1672" w:rsidRDefault="003B1672" w:rsidP="003B1672">
      <w:pPr>
        <w:pStyle w:val="Tijeloteksta"/>
        <w:numPr>
          <w:ilvl w:val="0"/>
          <w:numId w:val="8"/>
        </w:numPr>
        <w:rPr>
          <w:lang w:val="hr-HR"/>
        </w:rPr>
      </w:pPr>
      <w:r>
        <w:rPr>
          <w:lang w:val="hr-HR"/>
        </w:rPr>
        <w:t>Faza: Simulacija sklopa na računalu</w:t>
      </w:r>
    </w:p>
    <w:p w14:paraId="1214C72B" w14:textId="77777777" w:rsidR="003B1672" w:rsidRDefault="003B1672" w:rsidP="003B1672">
      <w:pPr>
        <w:pStyle w:val="Tijeloteksta"/>
        <w:numPr>
          <w:ilvl w:val="0"/>
          <w:numId w:val="8"/>
        </w:numPr>
        <w:rPr>
          <w:lang w:val="hr-HR"/>
        </w:rPr>
      </w:pPr>
      <w:r>
        <w:rPr>
          <w:lang w:val="hr-HR"/>
        </w:rPr>
        <w:t>Faza: Predaja rezultata simulacije i eventualne diskusije oko poboljšanja rada sklopa</w:t>
      </w:r>
    </w:p>
    <w:p w14:paraId="422982D4" w14:textId="77777777" w:rsidR="00C74132" w:rsidRDefault="00C74132" w:rsidP="00C74132">
      <w:pPr>
        <w:pStyle w:val="Naslov1"/>
        <w:rPr>
          <w:lang w:val="hr-HR"/>
        </w:rPr>
      </w:pPr>
      <w:bookmarkStart w:id="13" w:name="_Toc100054244"/>
      <w:bookmarkStart w:id="14" w:name="_Toc179182965"/>
      <w:r>
        <w:rPr>
          <w:lang w:val="hr-HR"/>
        </w:rPr>
        <w:lastRenderedPageBreak/>
        <w:t>Struktura raspodijeljenog posla (</w:t>
      </w:r>
      <w:r w:rsidR="00FC64FB">
        <w:rPr>
          <w:lang w:val="hr-HR"/>
        </w:rPr>
        <w:t xml:space="preserve">engl. </w:t>
      </w:r>
      <w:r w:rsidR="00FC64FB" w:rsidRPr="00FC64FB">
        <w:rPr>
          <w:i/>
          <w:lang w:val="hr-HR"/>
        </w:rPr>
        <w:t>Work Breakdown Structure</w:t>
      </w:r>
      <w:r w:rsidR="00FC64FB">
        <w:rPr>
          <w:lang w:val="hr-HR"/>
        </w:rPr>
        <w:t xml:space="preserve"> - </w:t>
      </w:r>
      <w:r>
        <w:rPr>
          <w:lang w:val="hr-HR"/>
        </w:rPr>
        <w:t>WBS)</w:t>
      </w:r>
      <w:bookmarkEnd w:id="13"/>
      <w:bookmarkEnd w:id="14"/>
    </w:p>
    <w:p w14:paraId="4D8CE06C" w14:textId="77777777" w:rsidR="00281996" w:rsidRDefault="00281996" w:rsidP="00281996">
      <w:pPr>
        <w:jc w:val="center"/>
        <w:rPr>
          <w:lang w:val="hr-HR"/>
        </w:rPr>
      </w:pPr>
      <w:r>
        <w:rPr>
          <w:lang w:val="hr-HR"/>
        </w:rPr>
        <w:pict w14:anchorId="03F072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25pt;height:262.15pt">
            <v:imagedata r:id="rId17" o:title=""/>
          </v:shape>
        </w:pict>
      </w:r>
    </w:p>
    <w:p w14:paraId="308A6E2B" w14:textId="77777777" w:rsidR="006F6BB1" w:rsidRDefault="006F6BB1" w:rsidP="00281996">
      <w:pPr>
        <w:jc w:val="center"/>
        <w:rPr>
          <w:lang w:val="hr-HR"/>
        </w:rPr>
      </w:pPr>
    </w:p>
    <w:p w14:paraId="49B146C8" w14:textId="77777777" w:rsidR="006F6BB1" w:rsidRDefault="006F6BB1" w:rsidP="00281996">
      <w:pPr>
        <w:jc w:val="center"/>
        <w:rPr>
          <w:lang w:val="hr-HR"/>
        </w:rPr>
      </w:pPr>
    </w:p>
    <w:p w14:paraId="30F5345C" w14:textId="77777777" w:rsidR="006F6BB1" w:rsidRDefault="006F6BB1" w:rsidP="00281996">
      <w:pPr>
        <w:jc w:val="center"/>
        <w:rPr>
          <w:lang w:val="hr-HR"/>
        </w:rPr>
      </w:pPr>
    </w:p>
    <w:p w14:paraId="49E66EC2" w14:textId="77777777" w:rsidR="006F6BB1" w:rsidRDefault="006F6BB1" w:rsidP="00281996">
      <w:pPr>
        <w:jc w:val="center"/>
        <w:rPr>
          <w:lang w:val="hr-HR"/>
        </w:rPr>
      </w:pPr>
    </w:p>
    <w:p w14:paraId="2833F14E" w14:textId="77777777" w:rsidR="006F6BB1" w:rsidRDefault="006F6BB1" w:rsidP="00281996">
      <w:pPr>
        <w:jc w:val="center"/>
        <w:rPr>
          <w:lang w:val="hr-HR"/>
        </w:rPr>
      </w:pPr>
    </w:p>
    <w:p w14:paraId="6BBCF53B" w14:textId="77777777" w:rsidR="006F6BB1" w:rsidRDefault="006F6BB1" w:rsidP="00A67A7D">
      <w:pPr>
        <w:rPr>
          <w:lang w:val="hr-HR"/>
        </w:rPr>
      </w:pPr>
    </w:p>
    <w:p w14:paraId="4B18C59B" w14:textId="77777777" w:rsidR="006F6BB1" w:rsidRPr="00281996" w:rsidRDefault="006F6BB1" w:rsidP="00281996">
      <w:pPr>
        <w:jc w:val="center"/>
        <w:rPr>
          <w:lang w:val="hr-HR"/>
        </w:rPr>
      </w:pPr>
    </w:p>
    <w:p w14:paraId="106197D0" w14:textId="77777777" w:rsidR="000A6603" w:rsidRPr="006D00C5" w:rsidRDefault="00FC64FB" w:rsidP="000A6603">
      <w:pPr>
        <w:pStyle w:val="Naslov1"/>
        <w:rPr>
          <w:lang w:val="hr-HR"/>
        </w:rPr>
      </w:pPr>
      <w:bookmarkStart w:id="15" w:name="_Toc179182966"/>
      <w:r>
        <w:rPr>
          <w:lang w:val="hr-HR"/>
        </w:rPr>
        <w:t>Kontrolne točke projekta</w:t>
      </w:r>
      <w:bookmarkEnd w:id="15"/>
      <w:r w:rsidR="00D309A5">
        <w:rPr>
          <w:lang w:val="hr-HR"/>
        </w:rPr>
        <w:t xml:space="preserve"> (engl. </w:t>
      </w:r>
      <w:r w:rsidR="00D309A5" w:rsidRPr="00D309A5">
        <w:rPr>
          <w:i/>
          <w:iCs/>
          <w:lang w:val="hr-HR"/>
        </w:rPr>
        <w:t>milestones</w:t>
      </w:r>
      <w:r w:rsidR="00D309A5">
        <w:rPr>
          <w:lang w:val="hr-HR"/>
        </w:rPr>
        <w:t>)</w:t>
      </w:r>
    </w:p>
    <w:p w14:paraId="0B09CB80" w14:textId="77777777" w:rsidR="000A6603" w:rsidRPr="00132ADA" w:rsidRDefault="000A6603" w:rsidP="000A6603">
      <w:pPr>
        <w:pStyle w:val="Tijeloteksta"/>
        <w:rPr>
          <w:b/>
          <w:lang w:val="hr-HR"/>
        </w:rPr>
      </w:pPr>
      <w:r w:rsidRPr="00132ADA">
        <w:rPr>
          <w:b/>
          <w:lang w:val="hr-HR"/>
        </w:rPr>
        <w:t xml:space="preserve">Tablica </w:t>
      </w:r>
      <w:r w:rsidR="00FC64FB">
        <w:rPr>
          <w:b/>
          <w:lang w:val="hr-HR"/>
        </w:rPr>
        <w:t>kontrolnih točki projekta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6"/>
        <w:gridCol w:w="1259"/>
        <w:gridCol w:w="2391"/>
        <w:gridCol w:w="2410"/>
      </w:tblGrid>
      <w:tr w:rsidR="000A6603" w:rsidRPr="008365FA" w14:paraId="1BDB6D77" w14:textId="77777777" w:rsidTr="000C4A90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11D0A52D" w14:textId="77777777" w:rsidR="000A6603" w:rsidRPr="008365FA" w:rsidRDefault="00FC64FB" w:rsidP="008365FA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8365FA">
              <w:rPr>
                <w:b/>
                <w:lang w:val="hr-HR"/>
              </w:rPr>
              <w:t>Kontrolne točke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0C5D6141" w14:textId="77777777" w:rsidR="000A6603" w:rsidRPr="008365FA" w:rsidRDefault="000A6603" w:rsidP="008365FA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8365FA">
              <w:rPr>
                <w:b/>
                <w:lang w:val="hr-HR"/>
              </w:rPr>
              <w:t>Planirani datum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7568AD09" w14:textId="77777777" w:rsidR="000A6603" w:rsidRPr="008365FA" w:rsidRDefault="000A6603" w:rsidP="008365FA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8365FA">
              <w:rPr>
                <w:b/>
                <w:lang w:val="hr-HR"/>
              </w:rPr>
              <w:t xml:space="preserve">Realizirani datum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BC33BD6" w14:textId="77777777" w:rsidR="000A6603" w:rsidRPr="008365FA" w:rsidRDefault="000A6603" w:rsidP="008365FA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8365FA">
              <w:rPr>
                <w:b/>
                <w:lang w:val="hr-HR"/>
              </w:rPr>
              <w:t>Status projekta</w:t>
            </w:r>
          </w:p>
        </w:tc>
      </w:tr>
      <w:tr w:rsidR="000A6603" w:rsidRPr="008365FA" w14:paraId="68E4195E" w14:textId="77777777" w:rsidTr="000C4A90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4C033736" w14:textId="77777777" w:rsidR="000A6603" w:rsidRPr="008365FA" w:rsidRDefault="000C4A90" w:rsidP="008365FA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Uvodni sastanak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3269E94F" w14:textId="77777777" w:rsidR="000A6603" w:rsidRPr="008365FA" w:rsidRDefault="000C4A90" w:rsidP="008365FA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14.10.2019.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24285B9C" w14:textId="77777777" w:rsidR="000A6603" w:rsidRPr="008365FA" w:rsidRDefault="000C4A90" w:rsidP="008365FA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14.10.2019.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B4F3654" w14:textId="77777777" w:rsidR="000A6603" w:rsidRPr="008365FA" w:rsidRDefault="000C4A90" w:rsidP="008365FA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Dogovorena tema projekta</w:t>
            </w:r>
          </w:p>
        </w:tc>
      </w:tr>
      <w:tr w:rsidR="000A6603" w:rsidRPr="008365FA" w14:paraId="629A7E7F" w14:textId="77777777" w:rsidTr="000C4A90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11AE17B9" w14:textId="77777777" w:rsidR="000A6603" w:rsidRPr="008365FA" w:rsidRDefault="00191BD8" w:rsidP="008365FA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Izrada elektroničkog sklopa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ED0CF40" w14:textId="77777777" w:rsidR="000A6603" w:rsidRPr="008365FA" w:rsidRDefault="00191BD8" w:rsidP="008365FA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9.12.2019.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0BABA930" w14:textId="77777777" w:rsidR="000A6603" w:rsidRPr="008365FA" w:rsidRDefault="00DB5F4B" w:rsidP="008365FA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9.12.2019.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864F3B" w14:textId="77777777" w:rsidR="000A6603" w:rsidRPr="008365FA" w:rsidRDefault="00DB5F4B" w:rsidP="008365FA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Sklop je izrađen i testiran, te radi ispravno</w:t>
            </w:r>
          </w:p>
        </w:tc>
      </w:tr>
      <w:tr w:rsidR="000A6603" w:rsidRPr="008365FA" w14:paraId="7151AB10" w14:textId="77777777" w:rsidTr="000C4A90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5BF3B5D6" w14:textId="77777777" w:rsidR="000A6603" w:rsidRPr="008365FA" w:rsidRDefault="00191BD8" w:rsidP="008365FA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Simulacija sklopa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F93BB91" w14:textId="77777777" w:rsidR="000A6603" w:rsidRPr="008365FA" w:rsidRDefault="00C74CCF" w:rsidP="008365FA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15</w:t>
            </w:r>
            <w:r w:rsidR="00191BD8">
              <w:rPr>
                <w:lang w:val="hr-HR"/>
              </w:rPr>
              <w:t>.1.2020.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518F87EF" w14:textId="77777777" w:rsidR="000A6603" w:rsidRPr="008365FA" w:rsidRDefault="00C74CCF" w:rsidP="008365FA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15.1.2020.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A5EC900" w14:textId="77777777" w:rsidR="000A6603" w:rsidRPr="008365FA" w:rsidRDefault="00C74CCF" w:rsidP="008365FA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Simulacija provedena</w:t>
            </w:r>
          </w:p>
        </w:tc>
      </w:tr>
      <w:tr w:rsidR="00C74CCF" w:rsidRPr="008365FA" w14:paraId="0A34DDE7" w14:textId="77777777" w:rsidTr="000C4A90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651C6924" w14:textId="270AF3C5" w:rsidR="00C74CCF" w:rsidRDefault="003A75DE" w:rsidP="008365FA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Završni sastanak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0DFA6C50" w14:textId="3DFFC205" w:rsidR="00C74CCF" w:rsidRDefault="003A75DE" w:rsidP="008365FA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22.1.2020.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5B19F18F" w14:textId="68CEB5AA" w:rsidR="00C74CCF" w:rsidRDefault="003A75DE" w:rsidP="00C74CCF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22.1.2020.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54D325" w14:textId="44BAEB5D" w:rsidR="00C74CCF" w:rsidRDefault="003A75DE" w:rsidP="008365FA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Donesen zaključak</w:t>
            </w:r>
          </w:p>
        </w:tc>
      </w:tr>
    </w:tbl>
    <w:p w14:paraId="2931A7E2" w14:textId="77777777" w:rsidR="00A722D2" w:rsidRDefault="00A722D2" w:rsidP="00033D01">
      <w:pPr>
        <w:rPr>
          <w:lang w:val="hr-HR"/>
        </w:rPr>
      </w:pPr>
    </w:p>
    <w:p w14:paraId="71024F15" w14:textId="77777777" w:rsidR="006737E0" w:rsidRDefault="006737E0" w:rsidP="00033D01">
      <w:pPr>
        <w:rPr>
          <w:lang w:val="hr-HR"/>
        </w:rPr>
      </w:pPr>
    </w:p>
    <w:p w14:paraId="00A0CB80" w14:textId="77777777" w:rsidR="006737E0" w:rsidRDefault="006737E0" w:rsidP="00033D01">
      <w:pPr>
        <w:rPr>
          <w:lang w:val="hr-HR"/>
        </w:rPr>
      </w:pPr>
    </w:p>
    <w:p w14:paraId="33AB8C26" w14:textId="77777777" w:rsidR="006737E0" w:rsidRDefault="006737E0" w:rsidP="00033D01">
      <w:pPr>
        <w:rPr>
          <w:lang w:val="hr-HR"/>
        </w:rPr>
      </w:pPr>
    </w:p>
    <w:p w14:paraId="572C4C72" w14:textId="77777777" w:rsidR="006737E0" w:rsidRDefault="006737E0" w:rsidP="00033D01">
      <w:pPr>
        <w:rPr>
          <w:lang w:val="hr-HR"/>
        </w:rPr>
      </w:pPr>
    </w:p>
    <w:p w14:paraId="597D910F" w14:textId="77777777" w:rsidR="000A6603" w:rsidRDefault="000A6603" w:rsidP="000A6603">
      <w:pPr>
        <w:pStyle w:val="Naslov1"/>
        <w:rPr>
          <w:lang w:val="hr-HR"/>
        </w:rPr>
      </w:pPr>
      <w:bookmarkStart w:id="16" w:name="_Toc179182967"/>
      <w:r>
        <w:rPr>
          <w:lang w:val="hr-HR"/>
        </w:rPr>
        <w:lastRenderedPageBreak/>
        <w:t>Gantogram</w:t>
      </w:r>
      <w:bookmarkEnd w:id="16"/>
    </w:p>
    <w:p w14:paraId="4132D44D" w14:textId="77777777" w:rsidR="006737E0" w:rsidRPr="006737E0" w:rsidRDefault="006737E0" w:rsidP="006737E0">
      <w:pPr>
        <w:jc w:val="center"/>
        <w:rPr>
          <w:lang w:val="hr-HR"/>
        </w:rPr>
      </w:pPr>
      <w:r>
        <w:rPr>
          <w:lang w:val="hr-HR"/>
        </w:rPr>
        <w:pict w14:anchorId="3A697B87">
          <v:shape id="_x0000_i1026" type="#_x0000_t75" style="width:469.5pt;height:120.4pt">
            <v:imagedata r:id="rId18" o:title="gantogram"/>
          </v:shape>
        </w:pict>
      </w:r>
    </w:p>
    <w:p w14:paraId="56075E5F" w14:textId="77777777" w:rsidR="006737E0" w:rsidRPr="006737E0" w:rsidRDefault="006737E0" w:rsidP="006737E0">
      <w:pPr>
        <w:jc w:val="center"/>
        <w:rPr>
          <w:lang w:val="hr-HR"/>
        </w:rPr>
      </w:pPr>
    </w:p>
    <w:p w14:paraId="73BC3887" w14:textId="77777777" w:rsidR="00DE4D1A" w:rsidRDefault="006737E0" w:rsidP="00DB5F4B">
      <w:pPr>
        <w:pStyle w:val="InfoBlue"/>
      </w:pPr>
      <w:r>
        <w:t xml:space="preserve"> </w:t>
      </w:r>
    </w:p>
    <w:p w14:paraId="16D180F7" w14:textId="77777777" w:rsidR="00DE4D1A" w:rsidRPr="006D00C5" w:rsidRDefault="00DE4D1A" w:rsidP="00DE4D1A">
      <w:pPr>
        <w:pStyle w:val="Naslov1"/>
        <w:rPr>
          <w:lang w:val="hr-HR"/>
        </w:rPr>
      </w:pPr>
      <w:bookmarkStart w:id="17" w:name="_Toc179182968"/>
      <w:r>
        <w:rPr>
          <w:lang w:val="hr-HR"/>
        </w:rPr>
        <w:t>Zapisnici sastanaka</w:t>
      </w:r>
      <w:bookmarkEnd w:id="17"/>
    </w:p>
    <w:p w14:paraId="7E4D492F" w14:textId="77777777" w:rsidR="00191BD8" w:rsidRPr="00191BD8" w:rsidRDefault="00191BD8" w:rsidP="00191BD8">
      <w:pPr>
        <w:pStyle w:val="Tijeloteksta"/>
        <w:rPr>
          <w:lang w:val="hr-HR"/>
        </w:rPr>
      </w:pPr>
    </w:p>
    <w:p w14:paraId="75FD9EE2" w14:textId="77777777" w:rsidR="00191BD8" w:rsidRDefault="00191BD8" w:rsidP="00C601D9">
      <w:pPr>
        <w:pStyle w:val="Tijeloteksta"/>
        <w:keepLines w:val="0"/>
        <w:rPr>
          <w:lang w:val="hr-HR"/>
        </w:rPr>
      </w:pPr>
      <w:r>
        <w:rPr>
          <w:lang w:val="hr-HR"/>
        </w:rPr>
        <w:t>14.10.2019. 12:00h, Zavod za elektroakustiku</w:t>
      </w:r>
    </w:p>
    <w:p w14:paraId="1DC54C66" w14:textId="77777777" w:rsidR="00C601D9" w:rsidRDefault="00191BD8" w:rsidP="00C601D9">
      <w:pPr>
        <w:pStyle w:val="Tijeloteksta"/>
        <w:keepLines w:val="0"/>
        <w:rPr>
          <w:lang w:val="hr-HR"/>
        </w:rPr>
      </w:pPr>
      <w:r>
        <w:rPr>
          <w:lang w:val="hr-HR"/>
        </w:rPr>
        <w:t xml:space="preserve">Na uvodnom sastanku su svi nazočni, a dogovoreno je da će projekt biti računalna frekvencijska analiza analognog sklopa. </w:t>
      </w:r>
    </w:p>
    <w:p w14:paraId="3510A81E" w14:textId="77777777" w:rsidR="00DB5F4B" w:rsidRDefault="00DB5F4B" w:rsidP="00C601D9">
      <w:pPr>
        <w:pStyle w:val="Tijeloteksta"/>
        <w:keepLines w:val="0"/>
        <w:rPr>
          <w:lang w:val="hr-HR"/>
        </w:rPr>
      </w:pPr>
      <w:r>
        <w:rPr>
          <w:lang w:val="hr-HR"/>
        </w:rPr>
        <w:t>9.12.2019. 12:00h, Zavod za elektroakustiku</w:t>
      </w:r>
    </w:p>
    <w:p w14:paraId="5B0E502D" w14:textId="77777777" w:rsidR="00DB5F4B" w:rsidRDefault="00DB5F4B" w:rsidP="00C601D9">
      <w:pPr>
        <w:pStyle w:val="Tijeloteksta"/>
        <w:keepLines w:val="0"/>
        <w:rPr>
          <w:lang w:val="hr-HR"/>
        </w:rPr>
      </w:pPr>
      <w:r>
        <w:rPr>
          <w:lang w:val="hr-HR"/>
        </w:rPr>
        <w:t>Sastao se tim za izradu pločice (Tin Obradović, Mihovil Beram i Matija Puček) te je zalemljen i ispitan rad sklopa.</w:t>
      </w:r>
    </w:p>
    <w:p w14:paraId="4F26C0EA" w14:textId="51E43177" w:rsidR="00C74CCF" w:rsidRDefault="00C74CCF" w:rsidP="00C601D9">
      <w:pPr>
        <w:pStyle w:val="Tijeloteksta"/>
        <w:keepLines w:val="0"/>
        <w:rPr>
          <w:lang w:val="hr-HR"/>
        </w:rPr>
      </w:pPr>
      <w:r>
        <w:rPr>
          <w:lang w:val="hr-HR"/>
        </w:rPr>
        <w:t>22.1.2020. 12:00h, Zavod za elektroakustiku</w:t>
      </w:r>
    </w:p>
    <w:p w14:paraId="3A4A8489" w14:textId="3233F86A" w:rsidR="003A75DE" w:rsidRDefault="003A75DE" w:rsidP="00C601D9">
      <w:pPr>
        <w:pStyle w:val="Tijeloteksta"/>
        <w:keepLines w:val="0"/>
        <w:rPr>
          <w:lang w:val="hr-HR"/>
        </w:rPr>
      </w:pPr>
      <w:r>
        <w:rPr>
          <w:lang w:val="hr-HR"/>
        </w:rPr>
        <w:t xml:space="preserve">Tim se sastao, te su prokomentirani rezultati, doneseni su zaključci i </w:t>
      </w:r>
      <w:r w:rsidR="00D5219A">
        <w:rPr>
          <w:lang w:val="hr-HR"/>
        </w:rPr>
        <w:t>uređena je tehnička dokumentacija</w:t>
      </w:r>
      <w:bookmarkStart w:id="18" w:name="_GoBack"/>
      <w:bookmarkEnd w:id="18"/>
    </w:p>
    <w:p w14:paraId="1CC3A06F" w14:textId="77777777" w:rsidR="00DB5F4B" w:rsidRDefault="00DB5F4B" w:rsidP="00C601D9">
      <w:pPr>
        <w:pStyle w:val="Tijeloteksta"/>
        <w:keepLines w:val="0"/>
        <w:rPr>
          <w:lang w:val="hr-HR"/>
        </w:rPr>
      </w:pPr>
    </w:p>
    <w:p w14:paraId="17EE8A7C" w14:textId="77777777" w:rsidR="00C601D9" w:rsidRDefault="00C601D9" w:rsidP="00C601D9">
      <w:pPr>
        <w:pStyle w:val="Tijeloteksta"/>
        <w:keepLines w:val="0"/>
        <w:rPr>
          <w:lang w:val="hr-HR"/>
        </w:rPr>
      </w:pPr>
    </w:p>
    <w:p w14:paraId="35436774" w14:textId="77777777" w:rsidR="00C601D9" w:rsidRPr="00C601D9" w:rsidRDefault="00C601D9" w:rsidP="00C601D9">
      <w:pPr>
        <w:pStyle w:val="Tijeloteksta"/>
        <w:keepLines w:val="0"/>
        <w:rPr>
          <w:lang w:val="hr-HR"/>
        </w:rPr>
      </w:pPr>
    </w:p>
    <w:p w14:paraId="75E48DA7" w14:textId="77777777" w:rsidR="00C601D9" w:rsidRDefault="00C601D9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0A6603" w:rsidRPr="006D00C5" w14:paraId="5037B1F7" w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C1B2891" w14:textId="77777777" w:rsidR="000A6603" w:rsidRPr="00132ADA" w:rsidRDefault="00C601D9" w:rsidP="00DE4D1A">
            <w:pPr>
              <w:pStyle w:val="Zaglavlje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br w:type="page"/>
            </w:r>
            <w:r>
              <w:rPr>
                <w:lang w:val="hr-HR"/>
              </w:rPr>
              <w:br w:type="page"/>
            </w:r>
            <w:r>
              <w:rPr>
                <w:lang w:val="hr-HR"/>
              </w:rPr>
              <w:br w:type="page"/>
            </w:r>
            <w:r>
              <w:br w:type="page"/>
            </w:r>
            <w:r>
              <w:br w:type="page"/>
            </w:r>
            <w:r w:rsidR="000A6603">
              <w:rPr>
                <w:b/>
                <w:lang w:val="hr-HR"/>
              </w:rPr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8F027E8" w14:textId="77777777" w:rsidR="000A6603" w:rsidRPr="006D00C5" w:rsidRDefault="000A6603" w:rsidP="00DE4D1A">
            <w:pPr>
              <w:pStyle w:val="Zaglavlje"/>
              <w:spacing w:before="120" w:after="120"/>
              <w:rPr>
                <w:lang w:val="hr-HR"/>
              </w:rPr>
            </w:pPr>
          </w:p>
        </w:tc>
      </w:tr>
      <w:tr w:rsidR="000A6603" w:rsidRPr="006D00C5" w14:paraId="39D4928D" w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03B343E6" w14:textId="77777777" w:rsidR="000A6603" w:rsidRDefault="00001095" w:rsidP="00DE4D1A">
            <w:pPr>
              <w:pStyle w:val="Zaglavlje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Domagoj Matić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F408901" w14:textId="77777777" w:rsidR="000A6603" w:rsidRPr="006D00C5" w:rsidRDefault="000A6603" w:rsidP="00DE4D1A">
            <w:pPr>
              <w:pStyle w:val="Zaglavlje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 w14:paraId="75BDEC8B" w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B0704FD" w14:textId="77777777" w:rsidR="000A6603" w:rsidRDefault="00001095" w:rsidP="00DE4D1A">
            <w:pPr>
              <w:pStyle w:val="Zaglavlje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Mario Štrbac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4757289D" w14:textId="77777777" w:rsidR="000A6603" w:rsidRPr="006D00C5" w:rsidRDefault="000A6603" w:rsidP="00DE4D1A">
            <w:pPr>
              <w:pStyle w:val="Zaglavlje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 w14:paraId="131001C9" w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22884B7" w14:textId="77777777" w:rsidR="000A6603" w:rsidRDefault="00001095" w:rsidP="00DE4D1A">
            <w:pPr>
              <w:pStyle w:val="Zaglavlje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Mihovil Beram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7780978" w14:textId="77777777" w:rsidR="000A6603" w:rsidRPr="006D00C5" w:rsidRDefault="000A6603" w:rsidP="00DE4D1A">
            <w:pPr>
              <w:pStyle w:val="Zaglavlje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 w14:paraId="0A8E6510" w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821308B" w14:textId="77777777" w:rsidR="000A6603" w:rsidRDefault="00001095" w:rsidP="00DE4D1A">
            <w:pPr>
              <w:pStyle w:val="Zaglavlje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Tin Obradović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5C502AFF" w14:textId="77777777" w:rsidR="000A6603" w:rsidRPr="006D00C5" w:rsidRDefault="000A6603" w:rsidP="00DE4D1A">
            <w:pPr>
              <w:pStyle w:val="Zaglavlje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 w14:paraId="1FDFDA45" w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3C7C3EC" w14:textId="77777777" w:rsidR="000A6603" w:rsidRDefault="00001095" w:rsidP="00DE4D1A">
            <w:pPr>
              <w:pStyle w:val="Zaglavlje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Matija Puček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1B3F58B" w14:textId="77777777" w:rsidR="000A6603" w:rsidRPr="006D00C5" w:rsidRDefault="000A6603" w:rsidP="00DE4D1A">
            <w:pPr>
              <w:pStyle w:val="Zaglavlje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</w:tbl>
    <w:p w14:paraId="69C55DCF" w14:textId="77777777" w:rsidR="000A6603" w:rsidRPr="000A6603" w:rsidRDefault="000A6603" w:rsidP="000A6603">
      <w:pPr>
        <w:pStyle w:val="Tijeloteksta"/>
        <w:rPr>
          <w:lang w:val="hr-HR"/>
        </w:rPr>
      </w:pPr>
    </w:p>
    <w:p w14:paraId="53ACB8BF" w14:textId="77777777" w:rsidR="00E119AF" w:rsidRPr="006D00C5" w:rsidRDefault="00E119AF" w:rsidP="00033D01">
      <w:pPr>
        <w:rPr>
          <w:lang w:val="hr-HR"/>
        </w:rPr>
      </w:pPr>
    </w:p>
    <w:p w14:paraId="24385C78" w14:textId="77777777" w:rsidR="00BD4729" w:rsidRDefault="00BD4729" w:rsidP="000A6603">
      <w:pPr>
        <w:pStyle w:val="Zaglavlje"/>
        <w:spacing w:before="120" w:after="120"/>
        <w:rPr>
          <w:b/>
          <w:lang w:val="hr-HR"/>
        </w:rPr>
        <w:sectPr w:rsidR="00BD4729" w:rsidSect="00DE4D1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 w14:paraId="717B2665" w14:textId="77777777">
        <w:tblPrEx>
          <w:tblCellMar>
            <w:top w:w="0" w:type="dxa"/>
            <w:bottom w:w="0" w:type="dxa"/>
          </w:tblCellMar>
        </w:tblPrEx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1401C58" w14:textId="77777777" w:rsidR="00E119AF" w:rsidRPr="006D00C5" w:rsidRDefault="00BD4729" w:rsidP="00154FCD">
            <w:pPr>
              <w:pStyle w:val="Zaglavlje"/>
              <w:keepNext/>
              <w:keepLines/>
              <w:spacing w:before="120" w:after="120"/>
              <w:rPr>
                <w:b/>
                <w:lang w:val="hr-HR"/>
              </w:rPr>
            </w:pPr>
            <w:r>
              <w:rPr>
                <w:b/>
                <w:lang w:val="hr-HR"/>
              </w:rPr>
              <w:t>Odobrio</w:t>
            </w:r>
            <w:r w:rsidR="000A6603">
              <w:rPr>
                <w:b/>
                <w:lang w:val="hr-HR"/>
              </w:rPr>
              <w:t>(potpisuje nastavnik)</w:t>
            </w:r>
            <w:r w:rsidR="00E119AF" w:rsidRPr="006D00C5">
              <w:rPr>
                <w:b/>
                <w:lang w:val="hr-HR"/>
              </w:rPr>
              <w:t>:</w:t>
            </w:r>
          </w:p>
          <w:p w14:paraId="338C3103" w14:textId="77777777" w:rsidR="00E119AF" w:rsidRPr="006D00C5" w:rsidRDefault="009651BE" w:rsidP="006D00C5">
            <w:pPr>
              <w:pStyle w:val="Zaglavlje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t>Ivan Đurek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24412026" w14:textId="77777777" w:rsidR="00E119AF" w:rsidRPr="006D00C5" w:rsidRDefault="00E119AF" w:rsidP="006D00C5">
            <w:pPr>
              <w:pStyle w:val="Zaglavlje"/>
              <w:spacing w:before="120" w:after="120"/>
              <w:rPr>
                <w:b/>
                <w:lang w:val="hr-HR"/>
              </w:rPr>
            </w:pPr>
          </w:p>
        </w:tc>
      </w:tr>
    </w:tbl>
    <w:p w14:paraId="1C7CF3AB" w14:textId="77777777" w:rsidR="00BD4729" w:rsidRDefault="00BD4729" w:rsidP="006D00C5">
      <w:pPr>
        <w:pStyle w:val="Zaglavlje"/>
        <w:spacing w:before="120" w:after="120"/>
        <w:rPr>
          <w:lang w:val="hr-HR"/>
        </w:rPr>
        <w:sectPr w:rsidR="00BD4729" w:rsidSect="00BD472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 w14:paraId="43976F94" w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009CAE15" w14:textId="77777777" w:rsidR="00E119AF" w:rsidRPr="006D00C5" w:rsidRDefault="00E119AF" w:rsidP="006D00C5">
            <w:pPr>
              <w:pStyle w:val="Zaglavlje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5CF0FA2" w14:textId="77777777" w:rsidR="00E119AF" w:rsidRPr="006D00C5" w:rsidRDefault="00416E61" w:rsidP="006D00C5">
            <w:pPr>
              <w:pStyle w:val="Zaglavlje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Potpis</w:t>
            </w:r>
            <w:r w:rsidR="00E119AF" w:rsidRPr="006D00C5">
              <w:rPr>
                <w:lang w:val="hr-HR"/>
              </w:rPr>
              <w:t>: ____________</w:t>
            </w:r>
          </w:p>
        </w:tc>
      </w:tr>
    </w:tbl>
    <w:p w14:paraId="23A048D0" w14:textId="77777777" w:rsidR="00904D7F" w:rsidRDefault="00904D7F" w:rsidP="00033D01">
      <w:pPr>
        <w:rPr>
          <w:lang w:val="hr-HR"/>
        </w:rPr>
      </w:pPr>
    </w:p>
    <w:p w14:paraId="57160CA8" w14:textId="77777777" w:rsidR="00904D7F" w:rsidRDefault="00904D7F" w:rsidP="00033D01">
      <w:pPr>
        <w:rPr>
          <w:lang w:val="hr-HR"/>
        </w:rPr>
      </w:pPr>
    </w:p>
    <w:sectPr w:rsidR="00904D7F" w:rsidSect="00BD4729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F6E57" w14:textId="77777777" w:rsidR="00EE42AF" w:rsidRDefault="00EE42AF">
      <w:r>
        <w:separator/>
      </w:r>
    </w:p>
  </w:endnote>
  <w:endnote w:type="continuationSeparator" w:id="0">
    <w:p w14:paraId="7B21BCF3" w14:textId="77777777" w:rsidR="00EE42AF" w:rsidRDefault="00EE4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587F" w:rsidRPr="00DF3B4B" w14:paraId="1663F4A9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24ABD2" w14:textId="77777777" w:rsidR="00F5587F" w:rsidRPr="00DF3B4B" w:rsidRDefault="00F5587F">
          <w:pPr>
            <w:ind w:right="360"/>
            <w:rPr>
              <w:lang w:val="hr-HR"/>
            </w:rPr>
          </w:pPr>
          <w:r>
            <w:rPr>
              <w:lang w:val="hr-HR"/>
            </w:rPr>
            <w:t>FER 2 -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E06BBC" w14:textId="77777777" w:rsidR="00F5587F" w:rsidRPr="00DF3B4B" w:rsidRDefault="00F5587F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1A2F1F">
            <w:rPr>
              <w:noProof/>
              <w:lang w:val="hr-HR"/>
            </w:rPr>
            <w:t>2020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91D9F9" w14:textId="77777777" w:rsidR="00F5587F" w:rsidRPr="00DF3B4B" w:rsidRDefault="00F5587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Brojstranice"/>
              <w:lang w:val="hr-HR"/>
            </w:rPr>
            <w:fldChar w:fldCharType="begin"/>
          </w:r>
          <w:r w:rsidRPr="00DF3B4B">
            <w:rPr>
              <w:rStyle w:val="Brojstranice"/>
              <w:lang w:val="hr-HR"/>
            </w:rPr>
            <w:instrText xml:space="preserve"> PAGE </w:instrText>
          </w:r>
          <w:r w:rsidRPr="00DF3B4B">
            <w:rPr>
              <w:rStyle w:val="Brojstranice"/>
              <w:lang w:val="hr-HR"/>
            </w:rPr>
            <w:fldChar w:fldCharType="separate"/>
          </w:r>
          <w:r>
            <w:rPr>
              <w:rStyle w:val="Brojstranice"/>
              <w:noProof/>
              <w:lang w:val="hr-HR"/>
            </w:rPr>
            <w:t>6</w:t>
          </w:r>
          <w:r w:rsidRPr="00DF3B4B">
            <w:rPr>
              <w:rStyle w:val="Brojstranice"/>
              <w:lang w:val="hr-HR"/>
            </w:rPr>
            <w:fldChar w:fldCharType="end"/>
          </w:r>
          <w:r w:rsidRPr="00DF3B4B">
            <w:rPr>
              <w:rStyle w:val="Brojstranice"/>
              <w:lang w:val="hr-HR"/>
            </w:rPr>
            <w:t xml:space="preserve"> od </w:t>
          </w:r>
          <w:r w:rsidRPr="00DF3B4B">
            <w:rPr>
              <w:rStyle w:val="Brojstranice"/>
              <w:lang w:val="hr-HR"/>
            </w:rPr>
            <w:fldChar w:fldCharType="begin"/>
          </w:r>
          <w:r w:rsidRPr="00DF3B4B">
            <w:rPr>
              <w:rStyle w:val="Brojstranice"/>
              <w:lang w:val="hr-HR"/>
            </w:rPr>
            <w:instrText xml:space="preserve"> NUMPAGES  \* MERGEFORMAT </w:instrText>
          </w:r>
          <w:r w:rsidRPr="00DF3B4B">
            <w:rPr>
              <w:rStyle w:val="Brojstranice"/>
              <w:lang w:val="hr-HR"/>
            </w:rPr>
            <w:fldChar w:fldCharType="separate"/>
          </w:r>
          <w:r>
            <w:rPr>
              <w:rStyle w:val="Brojstranice"/>
              <w:noProof/>
              <w:lang w:val="hr-HR"/>
            </w:rPr>
            <w:t>6</w:t>
          </w:r>
          <w:r w:rsidRPr="00DF3B4B">
            <w:rPr>
              <w:rStyle w:val="Brojstranice"/>
              <w:lang w:val="hr-HR"/>
            </w:rPr>
            <w:fldChar w:fldCharType="end"/>
          </w:r>
        </w:p>
      </w:tc>
    </w:tr>
  </w:tbl>
  <w:p w14:paraId="13ADAAA6" w14:textId="77777777" w:rsidR="00F5587F" w:rsidRDefault="00F5587F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24AF4" w14:textId="77777777" w:rsidR="00EE42AF" w:rsidRDefault="00EE42AF">
      <w:r>
        <w:separator/>
      </w:r>
    </w:p>
  </w:footnote>
  <w:footnote w:type="continuationSeparator" w:id="0">
    <w:p w14:paraId="63C608E6" w14:textId="77777777" w:rsidR="00EE42AF" w:rsidRDefault="00EE4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587F" w14:paraId="74873A9E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27E9E2F5" w14:textId="77777777" w:rsidR="00F5587F" w:rsidRPr="00DF3B4B" w:rsidRDefault="00001095" w:rsidP="00191BD8">
          <w:pPr>
            <w:pStyle w:val="InfoBlue"/>
          </w:pPr>
          <w:r w:rsidRPr="000B27E0">
            <w:t>Računalna frekvencijska analiza signala propuštenog kroz filtar</w:t>
          </w:r>
        </w:p>
      </w:tc>
      <w:tc>
        <w:tcPr>
          <w:tcW w:w="3179" w:type="dxa"/>
        </w:tcPr>
        <w:p w14:paraId="52B49364" w14:textId="77777777" w:rsidR="00F5587F" w:rsidRPr="00DF3B4B" w:rsidRDefault="00F5587F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1.</w:t>
          </w:r>
          <w:r w:rsidR="00DB5F4B">
            <w:rPr>
              <w:lang w:val="hr-HR"/>
            </w:rPr>
            <w:t>1</w:t>
          </w:r>
        </w:p>
      </w:tc>
    </w:tr>
    <w:tr w:rsidR="00F5587F" w14:paraId="42E95E8C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02E0B0B2" w14:textId="77777777" w:rsidR="00F5587F" w:rsidRPr="00DF3B4B" w:rsidRDefault="00F5587F">
          <w:pPr>
            <w:rPr>
              <w:lang w:val="hr-HR"/>
            </w:rPr>
          </w:pPr>
          <w:r>
            <w:rPr>
              <w:lang w:val="hr-HR"/>
            </w:rPr>
            <w:t>Projektna dokumentacija</w:t>
          </w:r>
        </w:p>
      </w:tc>
      <w:tc>
        <w:tcPr>
          <w:tcW w:w="3179" w:type="dxa"/>
        </w:tcPr>
        <w:p w14:paraId="00E7425B" w14:textId="77777777" w:rsidR="00F5587F" w:rsidRPr="00DF3B4B" w:rsidRDefault="00F5587F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</w:t>
          </w:r>
          <w:r w:rsidR="00DB5F4B">
            <w:rPr>
              <w:lang w:val="hr-HR"/>
            </w:rPr>
            <w:t>10</w:t>
          </w:r>
          <w:r w:rsidR="0036380D">
            <w:rPr>
              <w:lang w:val="hr-HR"/>
            </w:rPr>
            <w:t>.1.20</w:t>
          </w:r>
          <w:r w:rsidR="00DB5F4B">
            <w:rPr>
              <w:lang w:val="hr-HR"/>
            </w:rPr>
            <w:t>20</w:t>
          </w:r>
          <w:r w:rsidR="0036380D">
            <w:rPr>
              <w:lang w:val="hr-HR"/>
            </w:rPr>
            <w:t>.</w:t>
          </w:r>
        </w:p>
      </w:tc>
    </w:tr>
  </w:tbl>
  <w:p w14:paraId="0DDD0842" w14:textId="77777777" w:rsidR="00F5587F" w:rsidRDefault="00F5587F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slov1"/>
      <w:lvlText w:val="%1."/>
      <w:legacy w:legacy="1" w:legacySpace="144" w:legacyIndent="0"/>
      <w:lvlJc w:val="left"/>
    </w:lvl>
    <w:lvl w:ilvl="1">
      <w:start w:val="1"/>
      <w:numFmt w:val="decimal"/>
      <w:pStyle w:val="Naslov2"/>
      <w:lvlText w:val="%1.%2"/>
      <w:legacy w:legacy="1" w:legacySpace="144" w:legacyIndent="0"/>
      <w:lvlJc w:val="left"/>
    </w:lvl>
    <w:lvl w:ilvl="2">
      <w:start w:val="1"/>
      <w:numFmt w:val="decimal"/>
      <w:pStyle w:val="Naslov3"/>
      <w:lvlText w:val="%1.%2.%3"/>
      <w:legacy w:legacy="1" w:legacySpace="144" w:legacyIndent="0"/>
      <w:lvlJc w:val="left"/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7D1B455D"/>
    <w:multiLevelType w:val="hybridMultilevel"/>
    <w:tmpl w:val="FC062998"/>
    <w:lvl w:ilvl="0" w:tplc="2542C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6AD6"/>
    <w:rsid w:val="00001095"/>
    <w:rsid w:val="00033D01"/>
    <w:rsid w:val="000419A8"/>
    <w:rsid w:val="00043834"/>
    <w:rsid w:val="000A2851"/>
    <w:rsid w:val="000A6603"/>
    <w:rsid w:val="000B27E0"/>
    <w:rsid w:val="000C4A90"/>
    <w:rsid w:val="000E79E7"/>
    <w:rsid w:val="000F5C98"/>
    <w:rsid w:val="001114D4"/>
    <w:rsid w:val="00130B16"/>
    <w:rsid w:val="00144939"/>
    <w:rsid w:val="00154FCD"/>
    <w:rsid w:val="0015703B"/>
    <w:rsid w:val="00191BD8"/>
    <w:rsid w:val="001A2F1F"/>
    <w:rsid w:val="001E3F6D"/>
    <w:rsid w:val="00230E52"/>
    <w:rsid w:val="00281996"/>
    <w:rsid w:val="002F0495"/>
    <w:rsid w:val="002F43D6"/>
    <w:rsid w:val="0033503A"/>
    <w:rsid w:val="00342FA5"/>
    <w:rsid w:val="0036380D"/>
    <w:rsid w:val="0039618E"/>
    <w:rsid w:val="003A75DE"/>
    <w:rsid w:val="003B1672"/>
    <w:rsid w:val="003F22D8"/>
    <w:rsid w:val="00403B3D"/>
    <w:rsid w:val="00416E61"/>
    <w:rsid w:val="00491A4E"/>
    <w:rsid w:val="004B7C79"/>
    <w:rsid w:val="004D0BEF"/>
    <w:rsid w:val="004E5140"/>
    <w:rsid w:val="0055086F"/>
    <w:rsid w:val="00552603"/>
    <w:rsid w:val="005F1CE1"/>
    <w:rsid w:val="006417E6"/>
    <w:rsid w:val="006737E0"/>
    <w:rsid w:val="00693BBE"/>
    <w:rsid w:val="006C6089"/>
    <w:rsid w:val="006D00C5"/>
    <w:rsid w:val="006D42F1"/>
    <w:rsid w:val="006E238A"/>
    <w:rsid w:val="006F6BB1"/>
    <w:rsid w:val="00733A5F"/>
    <w:rsid w:val="0073741F"/>
    <w:rsid w:val="00756DF9"/>
    <w:rsid w:val="00785F38"/>
    <w:rsid w:val="007A0D92"/>
    <w:rsid w:val="007B33C8"/>
    <w:rsid w:val="007E52CC"/>
    <w:rsid w:val="007F1570"/>
    <w:rsid w:val="007F6785"/>
    <w:rsid w:val="007F7A84"/>
    <w:rsid w:val="00811573"/>
    <w:rsid w:val="0083025B"/>
    <w:rsid w:val="008365FA"/>
    <w:rsid w:val="008A7E91"/>
    <w:rsid w:val="00904D7F"/>
    <w:rsid w:val="009651BE"/>
    <w:rsid w:val="009B5275"/>
    <w:rsid w:val="009F5B9E"/>
    <w:rsid w:val="00A47FBB"/>
    <w:rsid w:val="00A54FA1"/>
    <w:rsid w:val="00A67A7D"/>
    <w:rsid w:val="00A722D2"/>
    <w:rsid w:val="00A82B53"/>
    <w:rsid w:val="00AE6707"/>
    <w:rsid w:val="00AF2B14"/>
    <w:rsid w:val="00B26D8A"/>
    <w:rsid w:val="00B45CFD"/>
    <w:rsid w:val="00B73EC2"/>
    <w:rsid w:val="00B946AE"/>
    <w:rsid w:val="00BB0DA6"/>
    <w:rsid w:val="00BB1126"/>
    <w:rsid w:val="00BD4729"/>
    <w:rsid w:val="00C601D9"/>
    <w:rsid w:val="00C74132"/>
    <w:rsid w:val="00C74CCF"/>
    <w:rsid w:val="00C76B12"/>
    <w:rsid w:val="00CA55AA"/>
    <w:rsid w:val="00D17DF5"/>
    <w:rsid w:val="00D309A5"/>
    <w:rsid w:val="00D431B3"/>
    <w:rsid w:val="00D5219A"/>
    <w:rsid w:val="00D657A9"/>
    <w:rsid w:val="00DB5F4B"/>
    <w:rsid w:val="00DE4D1A"/>
    <w:rsid w:val="00DF3B4B"/>
    <w:rsid w:val="00E00BD9"/>
    <w:rsid w:val="00E119AF"/>
    <w:rsid w:val="00ED59D3"/>
    <w:rsid w:val="00EE42AF"/>
    <w:rsid w:val="00EE70A8"/>
    <w:rsid w:val="00EF3BD8"/>
    <w:rsid w:val="00F10B33"/>
    <w:rsid w:val="00F141DC"/>
    <w:rsid w:val="00F54CAC"/>
    <w:rsid w:val="00F5587F"/>
    <w:rsid w:val="00F96AD6"/>
    <w:rsid w:val="00FC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305A01A7"/>
  <w15:chartTrackingRefBased/>
  <w15:docId w15:val="{E562F0F5-9C5A-4B18-9E11-E6F8478A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slov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Naslov2">
    <w:name w:val="heading 2"/>
    <w:basedOn w:val="Naslov1"/>
    <w:next w:val="Normal"/>
    <w:qFormat/>
    <w:pPr>
      <w:numPr>
        <w:ilvl w:val="1"/>
      </w:numPr>
      <w:outlineLvl w:val="1"/>
    </w:pPr>
    <w:rPr>
      <w:sz w:val="20"/>
    </w:rPr>
  </w:style>
  <w:style w:type="paragraph" w:styleId="Naslov3">
    <w:name w:val="heading 3"/>
    <w:basedOn w:val="Naslov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slov4">
    <w:name w:val="heading 4"/>
    <w:basedOn w:val="Naslov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Naslov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slov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slov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slov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slov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Zadanifontodlomka">
    <w:name w:val="Default Paragraph Font"/>
    <w:semiHidden/>
  </w:style>
  <w:style w:type="table" w:default="1" w:styleId="Obinatablic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Naslov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naslov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Obinouvueno">
    <w:name w:val="Normal Indent"/>
    <w:basedOn w:val="Normal"/>
    <w:pPr>
      <w:ind w:left="900" w:hanging="900"/>
    </w:pPr>
  </w:style>
  <w:style w:type="paragraph" w:styleId="Sadraj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adraj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adraj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odlomka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ijeloteksta">
    <w:name w:val="Body Text"/>
    <w:basedOn w:val="Normal"/>
    <w:link w:val="TijelotekstaChar"/>
    <w:pPr>
      <w:keepLines/>
      <w:spacing w:after="120"/>
      <w:ind w:left="720"/>
    </w:pPr>
  </w:style>
  <w:style w:type="paragraph" w:styleId="Kartadokumenta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erencafusnote">
    <w:name w:val="footnote reference"/>
    <w:semiHidden/>
    <w:rPr>
      <w:sz w:val="20"/>
      <w:vertAlign w:val="superscript"/>
    </w:rPr>
  </w:style>
  <w:style w:type="paragraph" w:styleId="Tekstfusnot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adraj4">
    <w:name w:val="toc 4"/>
    <w:basedOn w:val="Normal"/>
    <w:next w:val="Normal"/>
    <w:autoRedefine/>
    <w:semiHidden/>
    <w:pPr>
      <w:ind w:left="600"/>
    </w:pPr>
  </w:style>
  <w:style w:type="paragraph" w:styleId="Sadraj5">
    <w:name w:val="toc 5"/>
    <w:basedOn w:val="Normal"/>
    <w:next w:val="Normal"/>
    <w:autoRedefine/>
    <w:semiHidden/>
    <w:pPr>
      <w:ind w:left="800"/>
    </w:pPr>
  </w:style>
  <w:style w:type="paragraph" w:styleId="Sadraj6">
    <w:name w:val="toc 6"/>
    <w:basedOn w:val="Normal"/>
    <w:next w:val="Normal"/>
    <w:autoRedefine/>
    <w:semiHidden/>
    <w:pPr>
      <w:ind w:left="1000"/>
    </w:pPr>
  </w:style>
  <w:style w:type="paragraph" w:styleId="Sadraj7">
    <w:name w:val="toc 7"/>
    <w:basedOn w:val="Normal"/>
    <w:next w:val="Normal"/>
    <w:autoRedefine/>
    <w:semiHidden/>
    <w:pPr>
      <w:ind w:left="1200"/>
    </w:pPr>
  </w:style>
  <w:style w:type="paragraph" w:styleId="Sadraj8">
    <w:name w:val="toc 8"/>
    <w:basedOn w:val="Normal"/>
    <w:next w:val="Normal"/>
    <w:autoRedefine/>
    <w:semiHidden/>
    <w:pPr>
      <w:ind w:left="1400"/>
    </w:pPr>
  </w:style>
  <w:style w:type="paragraph" w:styleId="Sadraj9">
    <w:name w:val="toc 9"/>
    <w:basedOn w:val="Normal"/>
    <w:next w:val="Normal"/>
    <w:autoRedefine/>
    <w:semiHidden/>
    <w:pPr>
      <w:ind w:left="1600"/>
    </w:pPr>
  </w:style>
  <w:style w:type="paragraph" w:styleId="Tijeloteksta2">
    <w:name w:val="Body Text 2"/>
    <w:basedOn w:val="Normal"/>
    <w:rPr>
      <w:i/>
      <w:color w:val="0000FF"/>
    </w:rPr>
  </w:style>
  <w:style w:type="paragraph" w:styleId="Uvuenotijeloteksta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ijeloteksta"/>
    <w:autoRedefine/>
    <w:rsid w:val="00191BD8"/>
    <w:pPr>
      <w:jc w:val="both"/>
    </w:pPr>
    <w:rPr>
      <w:lang w:val="hr-HR"/>
    </w:rPr>
  </w:style>
  <w:style w:type="character" w:styleId="Hiperveza">
    <w:name w:val="Hyperlink"/>
    <w:rPr>
      <w:color w:val="0000FF"/>
      <w:u w:val="single"/>
    </w:rPr>
  </w:style>
  <w:style w:type="character" w:styleId="Naglaeno">
    <w:name w:val="Strong"/>
    <w:qFormat/>
    <w:rPr>
      <w:rFonts w:ascii="Arial" w:hAnsi="Arial"/>
      <w:b/>
      <w:bCs/>
      <w:sz w:val="16"/>
    </w:rPr>
  </w:style>
  <w:style w:type="paragraph" w:styleId="Standard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unaprijedoblikovano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Tekstbalonia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Reetkatablice">
    <w:name w:val="Table Grid"/>
    <w:basedOn w:val="Obinatablica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semiHidden/>
    <w:rsid w:val="00342FA5"/>
    <w:rPr>
      <w:sz w:val="16"/>
      <w:szCs w:val="16"/>
    </w:rPr>
  </w:style>
  <w:style w:type="paragraph" w:styleId="Tekstkomentara">
    <w:name w:val="annotation text"/>
    <w:basedOn w:val="Normal"/>
    <w:semiHidden/>
    <w:rsid w:val="00342FA5"/>
  </w:style>
  <w:style w:type="paragraph" w:styleId="Predmetkomentara">
    <w:name w:val="annotation subject"/>
    <w:basedOn w:val="Tekstkomentara"/>
    <w:next w:val="Tekstkomentara"/>
    <w:semiHidden/>
    <w:rsid w:val="00342FA5"/>
    <w:rPr>
      <w:b/>
      <w:bCs/>
    </w:rPr>
  </w:style>
  <w:style w:type="character" w:customStyle="1" w:styleId="TijelotekstaChar">
    <w:name w:val="Tijelo teksta Char"/>
    <w:link w:val="Tijeloteksta"/>
    <w:rsid w:val="006737E0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mario.strbac@fer.hr" TargetMode="Externa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domagoj.matic@fer.hr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mailto:matija.pucek@fer.h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mailto:mihovil.beram@fer.hr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tin.obradovic@fer.h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car\Application%20Data\Microsoft\Templates\Development%20Case.dot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80930CFEAB0F842BCE17C13DF549F43" ma:contentTypeVersion="11" ma:contentTypeDescription="Stvaranje novog dokumenta." ma:contentTypeScope="" ma:versionID="869405429f07637d29050698c8b4dec8">
  <xsd:schema xmlns:xsd="http://www.w3.org/2001/XMLSchema" xmlns:xs="http://www.w3.org/2001/XMLSchema" xmlns:p="http://schemas.microsoft.com/office/2006/metadata/properties" xmlns:ns3="f3c1b304-23e1-4aee-b506-68c11dfc98f1" xmlns:ns4="2e3aa64c-bfb3-4af8-9705-da7c5d3d3e69" targetNamespace="http://schemas.microsoft.com/office/2006/metadata/properties" ma:root="true" ma:fieldsID="a416e2abf2370a1b3d45f47d4cce2108" ns3:_="" ns4:_="">
    <xsd:import namespace="f3c1b304-23e1-4aee-b506-68c11dfc98f1"/>
    <xsd:import namespace="2e3aa64c-bfb3-4af8-9705-da7c5d3d3e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1b304-23e1-4aee-b506-68c11dfc9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3aa64c-bfb3-4af8-9705-da7c5d3d3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Zajednički se koristi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ji o zajedničkom korištenju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Raspršivanje savjeta za zajedničko korištenj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CDD7A4-96D8-4B04-A853-4F92363B0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c1b304-23e1-4aee-b506-68c11dfc98f1"/>
    <ds:schemaRef ds:uri="2e3aa64c-bfb3-4af8-9705-da7c5d3d3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FEC063-A403-4A6F-BF2A-612448CC30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EC4F61-9D62-4471-94BB-25ED862DEEFC}">
  <ds:schemaRefs>
    <ds:schemaRef ds:uri="f3c1b304-23e1-4aee-b506-68c11dfc98f1"/>
    <ds:schemaRef ds:uri="http://schemas.microsoft.com/office/2006/metadata/properties"/>
    <ds:schemaRef ds:uri="http://purl.org/dc/terms/"/>
    <ds:schemaRef ds:uri="2e3aa64c-bfb3-4af8-9705-da7c5d3d3e69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Development Case.dot</Template>
  <TotalTime>2</TotalTime>
  <Pages>8</Pages>
  <Words>771</Words>
  <Characters>4399</Characters>
  <Application>Microsoft Office Word</Application>
  <DocSecurity>0</DocSecurity>
  <Lines>36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Development Case</vt:lpstr>
      <vt:lpstr>Development Case</vt:lpstr>
    </vt:vector>
  </TitlesOfParts>
  <Company>&lt;Company Name&gt;</Company>
  <LinksUpToDate>false</LinksUpToDate>
  <CharactersWithSpaces>5160</CharactersWithSpaces>
  <SharedDoc>false</SharedDoc>
  <HLinks>
    <vt:vector size="30" baseType="variant">
      <vt:variant>
        <vt:i4>5636135</vt:i4>
      </vt:variant>
      <vt:variant>
        <vt:i4>60</vt:i4>
      </vt:variant>
      <vt:variant>
        <vt:i4>0</vt:i4>
      </vt:variant>
      <vt:variant>
        <vt:i4>5</vt:i4>
      </vt:variant>
      <vt:variant>
        <vt:lpwstr>mailto:matija.pucek@fer.hr</vt:lpwstr>
      </vt:variant>
      <vt:variant>
        <vt:lpwstr/>
      </vt:variant>
      <vt:variant>
        <vt:i4>8126468</vt:i4>
      </vt:variant>
      <vt:variant>
        <vt:i4>57</vt:i4>
      </vt:variant>
      <vt:variant>
        <vt:i4>0</vt:i4>
      </vt:variant>
      <vt:variant>
        <vt:i4>5</vt:i4>
      </vt:variant>
      <vt:variant>
        <vt:lpwstr>mailto:mihovil.beram@fer.hr</vt:lpwstr>
      </vt:variant>
      <vt:variant>
        <vt:lpwstr/>
      </vt:variant>
      <vt:variant>
        <vt:i4>6815747</vt:i4>
      </vt:variant>
      <vt:variant>
        <vt:i4>54</vt:i4>
      </vt:variant>
      <vt:variant>
        <vt:i4>0</vt:i4>
      </vt:variant>
      <vt:variant>
        <vt:i4>5</vt:i4>
      </vt:variant>
      <vt:variant>
        <vt:lpwstr>mailto:tin.obradovic@fer.hr</vt:lpwstr>
      </vt:variant>
      <vt:variant>
        <vt:lpwstr/>
      </vt:variant>
      <vt:variant>
        <vt:i4>720997</vt:i4>
      </vt:variant>
      <vt:variant>
        <vt:i4>51</vt:i4>
      </vt:variant>
      <vt:variant>
        <vt:i4>0</vt:i4>
      </vt:variant>
      <vt:variant>
        <vt:i4>5</vt:i4>
      </vt:variant>
      <vt:variant>
        <vt:lpwstr>mailto:mario.strbac@fer.hr</vt:lpwstr>
      </vt:variant>
      <vt:variant>
        <vt:lpwstr/>
      </vt:variant>
      <vt:variant>
        <vt:i4>6291462</vt:i4>
      </vt:variant>
      <vt:variant>
        <vt:i4>48</vt:i4>
      </vt:variant>
      <vt:variant>
        <vt:i4>0</vt:i4>
      </vt:variant>
      <vt:variant>
        <vt:i4>5</vt:i4>
      </vt:variant>
      <vt:variant>
        <vt:lpwstr>mailto:domagoj.matic@fer.hr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Projekt - FER 2</dc:creator>
  <cp:keywords/>
  <dc:description/>
  <cp:lastModifiedBy>Domagoj Matić</cp:lastModifiedBy>
  <cp:revision>4</cp:revision>
  <cp:lastPrinted>2007-10-08T18:07:00Z</cp:lastPrinted>
  <dcterms:created xsi:type="dcterms:W3CDTF">2020-01-22T12:08:00Z</dcterms:created>
  <dcterms:modified xsi:type="dcterms:W3CDTF">2020-01-22T12:10:00Z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0x010100780930CFEAB0F842BCE17C13DF549F43</vt:lpwstr>
  </property>
</Properties>
</file>